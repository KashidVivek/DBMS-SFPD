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0929E" w14:textId="281AABC7" w:rsidR="00E81121" w:rsidRDefault="00E81121" w:rsidP="006E17B5">
      <w:pPr>
        <w:pStyle w:val="Heading1"/>
        <w:jc w:val="center"/>
        <w:rPr>
          <w:sz w:val="48"/>
          <w:szCs w:val="48"/>
          <w:lang w:eastAsia="en-US"/>
        </w:rPr>
      </w:pPr>
      <w:bookmarkStart w:id="0" w:name="_GoBack"/>
      <w:bookmarkEnd w:id="0"/>
      <w:r>
        <w:rPr>
          <w:sz w:val="48"/>
          <w:szCs w:val="48"/>
          <w:lang w:eastAsia="en-US"/>
        </w:rPr>
        <w:t>phase 1: Project requirements</w:t>
      </w:r>
    </w:p>
    <w:p w14:paraId="35FF413E" w14:textId="223CAA51" w:rsidR="00E81121" w:rsidRDefault="00E81121" w:rsidP="00E81121">
      <w:pPr>
        <w:pStyle w:val="Heading1"/>
        <w:rPr>
          <w:sz w:val="48"/>
          <w:szCs w:val="48"/>
          <w:lang w:eastAsia="en-US"/>
        </w:rPr>
      </w:pPr>
    </w:p>
    <w:p w14:paraId="0C5EA1AC" w14:textId="256CF876" w:rsidR="00E81121" w:rsidRDefault="00E81121" w:rsidP="00E81121">
      <w:pPr>
        <w:rPr>
          <w:lang w:eastAsia="en-US"/>
        </w:rPr>
      </w:pPr>
    </w:p>
    <w:p w14:paraId="60848A73" w14:textId="57C057D6" w:rsidR="00E81121" w:rsidRDefault="00E81121" w:rsidP="00E81121">
      <w:pPr>
        <w:rPr>
          <w:lang w:eastAsia="en-US"/>
        </w:rPr>
      </w:pPr>
    </w:p>
    <w:p w14:paraId="08F68277" w14:textId="77777777" w:rsidR="00E81121" w:rsidRPr="00E81121" w:rsidRDefault="00E81121" w:rsidP="00E81121">
      <w:pPr>
        <w:rPr>
          <w:lang w:eastAsia="en-US"/>
        </w:rPr>
      </w:pPr>
    </w:p>
    <w:p w14:paraId="339B703E" w14:textId="0A42A6BC" w:rsidR="00E81121" w:rsidRDefault="00E81121" w:rsidP="005E7ACB">
      <w:pPr>
        <w:pStyle w:val="Heading1"/>
        <w:jc w:val="center"/>
        <w:rPr>
          <w:sz w:val="52"/>
          <w:szCs w:val="52"/>
          <w:lang w:eastAsia="en-US"/>
        </w:rPr>
      </w:pPr>
      <w:r w:rsidRPr="00E81121">
        <w:rPr>
          <w:sz w:val="52"/>
          <w:szCs w:val="52"/>
          <w:lang w:eastAsia="en-US"/>
        </w:rPr>
        <w:t>San Francisco Crime Incidents and Trend Analysis</w:t>
      </w:r>
    </w:p>
    <w:p w14:paraId="3A034347" w14:textId="2A38D17D" w:rsidR="005E7ACB" w:rsidRDefault="005E7ACB" w:rsidP="005E7ACB">
      <w:pPr>
        <w:rPr>
          <w:lang w:eastAsia="en-US"/>
        </w:rPr>
      </w:pPr>
    </w:p>
    <w:p w14:paraId="60C961F4" w14:textId="28BFBAAA" w:rsidR="005E7ACB" w:rsidRDefault="005E7ACB" w:rsidP="005E7ACB">
      <w:pPr>
        <w:rPr>
          <w:lang w:eastAsia="en-US"/>
        </w:rPr>
      </w:pPr>
    </w:p>
    <w:p w14:paraId="5E68CA3F" w14:textId="77777777" w:rsidR="005E7ACB" w:rsidRPr="005E7ACB" w:rsidRDefault="005E7ACB" w:rsidP="005E7ACB">
      <w:pPr>
        <w:rPr>
          <w:lang w:eastAsia="en-US"/>
        </w:rPr>
      </w:pPr>
    </w:p>
    <w:p w14:paraId="55AE0474" w14:textId="27DF0DB8" w:rsidR="005E7ACB" w:rsidRDefault="005E7ACB" w:rsidP="005E7ACB">
      <w:pPr>
        <w:jc w:val="center"/>
        <w:rPr>
          <w:lang w:eastAsia="en-US"/>
        </w:rPr>
      </w:pPr>
      <w:r w:rsidRPr="005E7ACB">
        <w:rPr>
          <w:noProof/>
        </w:rPr>
        <w:drawing>
          <wp:inline distT="0" distB="0" distL="0" distR="0" wp14:anchorId="301438DC" wp14:editId="4C4EFA96">
            <wp:extent cx="1652954" cy="200137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0364" cy="2034559"/>
                    </a:xfrm>
                    <a:prstGeom prst="rect">
                      <a:avLst/>
                    </a:prstGeom>
                  </pic:spPr>
                </pic:pic>
              </a:graphicData>
            </a:graphic>
          </wp:inline>
        </w:drawing>
      </w:r>
    </w:p>
    <w:p w14:paraId="331E18CC" w14:textId="7E69C819" w:rsidR="005E7ACB" w:rsidRDefault="005E7ACB" w:rsidP="005E7ACB">
      <w:pPr>
        <w:rPr>
          <w:lang w:eastAsia="en-US"/>
        </w:rPr>
      </w:pPr>
    </w:p>
    <w:p w14:paraId="3B2E682F" w14:textId="7E5FABB6" w:rsidR="005E7ACB" w:rsidRDefault="005E7ACB" w:rsidP="005E7ACB">
      <w:pPr>
        <w:rPr>
          <w:lang w:eastAsia="en-US"/>
        </w:rPr>
      </w:pPr>
    </w:p>
    <w:p w14:paraId="374B60C0" w14:textId="61CB747F" w:rsidR="005E7ACB" w:rsidRDefault="005E7ACB" w:rsidP="005E7ACB">
      <w:pPr>
        <w:rPr>
          <w:lang w:eastAsia="en-US"/>
        </w:rPr>
      </w:pPr>
    </w:p>
    <w:p w14:paraId="554128AB" w14:textId="3FC1FD9D" w:rsidR="005E7ACB" w:rsidRDefault="005E7ACB" w:rsidP="005E7ACB">
      <w:pPr>
        <w:rPr>
          <w:lang w:eastAsia="en-US"/>
        </w:rPr>
      </w:pPr>
    </w:p>
    <w:p w14:paraId="45A29BDF" w14:textId="77777777" w:rsidR="005E7ACB" w:rsidRPr="005E7ACB" w:rsidRDefault="005E7ACB" w:rsidP="005E7ACB">
      <w:pPr>
        <w:rPr>
          <w:lang w:eastAsia="en-US"/>
        </w:rPr>
      </w:pPr>
    </w:p>
    <w:p w14:paraId="646A0F4E" w14:textId="49934A2A" w:rsidR="00E279B8" w:rsidRDefault="006766CA" w:rsidP="00E279B8">
      <w:pPr>
        <w:pStyle w:val="Subtitle"/>
      </w:pPr>
      <w:sdt>
        <w:sdtPr>
          <w:alias w:val="Presented by:"/>
          <w:tag w:val="Presented by:"/>
          <w:id w:val="2116784469"/>
          <w:placeholder>
            <w:docPart w:val="43C42437F451491FA9FF80504A840C11"/>
          </w:placeholder>
          <w:temporary/>
          <w:showingPlcHdr/>
          <w15:appearance w15:val="hidden"/>
        </w:sdtPr>
        <w:sdtEndPr/>
        <w:sdtContent>
          <w:r w:rsidR="00E279B8">
            <w:t>Presented by:</w:t>
          </w:r>
        </w:sdtContent>
      </w:sdt>
      <w:r w:rsidR="00E279B8">
        <w:t xml:space="preserve"> </w:t>
      </w:r>
      <w:r w:rsidR="005326F4">
        <w:t xml:space="preserve">  </w:t>
      </w:r>
      <w:sdt>
        <w:sdtPr>
          <w:rPr>
            <w:color w:val="F2F2F2" w:themeColor="background1" w:themeShade="F2"/>
          </w:rPr>
          <w:alias w:val="Enter your name:"/>
          <w:tag w:val="Enter your name:"/>
          <w:id w:val="-679964544"/>
          <w:placeholder>
            <w:docPart w:val="3842D948C31B4C879EF6548676E579C0"/>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9E4D57" w:rsidRPr="009E4D57">
            <w:rPr>
              <w:color w:val="F2F2F2" w:themeColor="background1" w:themeShade="F2"/>
            </w:rPr>
            <w:t>__________</w:t>
          </w:r>
        </w:sdtContent>
      </w:sdt>
    </w:p>
    <w:p w14:paraId="07B23461" w14:textId="77777777" w:rsidR="00080B8D" w:rsidRDefault="00080B8D" w:rsidP="00080B8D">
      <w:pPr>
        <w:jc w:val="right"/>
        <w:rPr>
          <w:rFonts w:cs="Times New Roman"/>
        </w:rPr>
      </w:pPr>
      <w:proofErr w:type="spellStart"/>
      <w:r>
        <w:rPr>
          <w:rFonts w:cs="Times New Roman"/>
        </w:rPr>
        <w:t>Jayan</w:t>
      </w:r>
      <w:proofErr w:type="spellEnd"/>
      <w:r>
        <w:rPr>
          <w:rFonts w:cs="Times New Roman"/>
        </w:rPr>
        <w:t>, Milind &lt;</w:t>
      </w:r>
      <w:hyperlink r:id="rId11" w:history="1">
        <w:r>
          <w:rPr>
            <w:rStyle w:val="Hyperlink"/>
            <w:color w:val="000000"/>
          </w:rPr>
          <w:t>milindjayan@ufl.edu</w:t>
        </w:r>
      </w:hyperlink>
      <w:r>
        <w:rPr>
          <w:rFonts w:cs="Times New Roman"/>
        </w:rPr>
        <w:t>&gt;</w:t>
      </w:r>
    </w:p>
    <w:p w14:paraId="5A90274E" w14:textId="77777777" w:rsidR="00080B8D" w:rsidRDefault="00080B8D" w:rsidP="00080B8D">
      <w:pPr>
        <w:jc w:val="right"/>
        <w:rPr>
          <w:rFonts w:cs="Times New Roman"/>
        </w:rPr>
      </w:pPr>
      <w:r>
        <w:rPr>
          <w:rFonts w:cs="Times New Roman"/>
        </w:rPr>
        <w:t>Jayanth Shetty, Sagar &lt;</w:t>
      </w:r>
      <w:hyperlink r:id="rId12" w:history="1">
        <w:r>
          <w:rPr>
            <w:rStyle w:val="Hyperlink"/>
            <w:color w:val="000000"/>
          </w:rPr>
          <w:t>sjayanthshetty@ufl.edu</w:t>
        </w:r>
      </w:hyperlink>
      <w:r>
        <w:rPr>
          <w:rFonts w:cs="Times New Roman"/>
        </w:rPr>
        <w:t>&gt;</w:t>
      </w:r>
    </w:p>
    <w:p w14:paraId="6740D2C5" w14:textId="77777777" w:rsidR="00080B8D" w:rsidRDefault="00080B8D" w:rsidP="00080B8D">
      <w:pPr>
        <w:jc w:val="right"/>
        <w:rPr>
          <w:rFonts w:cs="Times New Roman"/>
        </w:rPr>
      </w:pPr>
      <w:r>
        <w:rPr>
          <w:rFonts w:cs="Times New Roman"/>
        </w:rPr>
        <w:t>Kashid, Vivek Lalasaheb &lt;</w:t>
      </w:r>
      <w:hyperlink r:id="rId13" w:history="1">
        <w:r>
          <w:rPr>
            <w:rStyle w:val="Hyperlink"/>
            <w:color w:val="000000"/>
          </w:rPr>
          <w:t>vkashid@ufl.edu</w:t>
        </w:r>
      </w:hyperlink>
      <w:r>
        <w:rPr>
          <w:rFonts w:cs="Times New Roman"/>
        </w:rPr>
        <w:t>&gt;</w:t>
      </w:r>
    </w:p>
    <w:p w14:paraId="3CE2BDF0" w14:textId="77777777" w:rsidR="00080B8D" w:rsidRDefault="00080B8D" w:rsidP="00080B8D">
      <w:pPr>
        <w:jc w:val="right"/>
        <w:rPr>
          <w:rFonts w:cs="Times New Roman"/>
        </w:rPr>
      </w:pPr>
      <w:proofErr w:type="gramStart"/>
      <w:r>
        <w:rPr>
          <w:rFonts w:cs="Times New Roman"/>
        </w:rPr>
        <w:t>Zhou,Xiang</w:t>
      </w:r>
      <w:proofErr w:type="gramEnd"/>
      <w:r>
        <w:rPr>
          <w:rFonts w:cs="Times New Roman"/>
        </w:rPr>
        <w:t xml:space="preserve"> &lt;</w:t>
      </w:r>
      <w:hyperlink r:id="rId14" w:history="1">
        <w:r>
          <w:rPr>
            <w:rStyle w:val="Hyperlink"/>
            <w:color w:val="000000"/>
          </w:rPr>
          <w:t>xiang.zhou@ufl.edu</w:t>
        </w:r>
      </w:hyperlink>
      <w:r>
        <w:rPr>
          <w:rFonts w:cs="Times New Roman"/>
        </w:rPr>
        <w:t>&gt;</w:t>
      </w:r>
    </w:p>
    <w:p w14:paraId="27B44E4A" w14:textId="77777777" w:rsidR="00080B8D" w:rsidRPr="00080B8D" w:rsidRDefault="00080B8D" w:rsidP="00080B8D"/>
    <w:p w14:paraId="7144C5CE" w14:textId="0FD2CE49" w:rsidR="00E279B8" w:rsidRDefault="006766CA" w:rsidP="009A66A1">
      <w:pPr>
        <w:pStyle w:val="Contactinfo"/>
      </w:pPr>
      <w:sdt>
        <w:sdtPr>
          <w:alias w:val="Enter company name:"/>
          <w:tag w:val=""/>
          <w:id w:val="442581965"/>
          <w:placeholder>
            <w:docPart w:val="C8454BB5A9D8462690963AC4B4E34E72"/>
          </w:placeholder>
          <w:dataBinding w:prefixMappings="xmlns:ns0='http://schemas.openxmlformats.org/officeDocument/2006/extended-properties' " w:xpath="/ns0:Properties[1]/ns0:Company[1]" w:storeItemID="{6668398D-A668-4E3E-A5EB-62B293D839F1}"/>
          <w15:appearance w15:val="hidden"/>
          <w:text/>
        </w:sdtPr>
        <w:sdtEndPr/>
        <w:sdtContent>
          <w:r w:rsidR="00D52617">
            <w:t>group 11</w:t>
          </w:r>
        </w:sdtContent>
      </w:sdt>
    </w:p>
    <w:p w14:paraId="33D193FD" w14:textId="62840D39" w:rsidR="00B40808" w:rsidRDefault="00B40808" w:rsidP="005E7ACB">
      <w:pPr>
        <w:rPr>
          <w:b/>
          <w:bCs/>
          <w:sz w:val="28"/>
          <w:szCs w:val="28"/>
        </w:rPr>
      </w:pPr>
      <w:r w:rsidRPr="00B40808">
        <w:rPr>
          <w:b/>
          <w:bCs/>
          <w:sz w:val="28"/>
          <w:szCs w:val="28"/>
        </w:rPr>
        <w:lastRenderedPageBreak/>
        <w:t>TABLE OF CONTENTS</w:t>
      </w:r>
    </w:p>
    <w:p w14:paraId="7EFC372B" w14:textId="77777777" w:rsidR="00605DD5" w:rsidRDefault="00605DD5" w:rsidP="005E7ACB">
      <w:pPr>
        <w:rPr>
          <w:b/>
          <w:bCs/>
          <w:sz w:val="28"/>
          <w:szCs w:val="28"/>
        </w:rPr>
      </w:pPr>
    </w:p>
    <w:p w14:paraId="0BB9EAA0" w14:textId="2F963E49" w:rsidR="00B40808" w:rsidRDefault="00605DD5" w:rsidP="00605DD5">
      <w:pPr>
        <w:pStyle w:val="ListParagraph"/>
        <w:numPr>
          <w:ilvl w:val="0"/>
          <w:numId w:val="15"/>
        </w:numPr>
        <w:spacing w:after="360"/>
        <w:ind w:left="788" w:right="74" w:hanging="357"/>
        <w:rPr>
          <w:b/>
          <w:bCs/>
          <w:sz w:val="24"/>
          <w:szCs w:val="24"/>
        </w:rPr>
      </w:pPr>
      <w:r w:rsidRPr="00605DD5">
        <w:rPr>
          <w:b/>
          <w:bCs/>
          <w:sz w:val="24"/>
          <w:szCs w:val="24"/>
        </w:rPr>
        <w:t>INTRODUCTION</w:t>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C2267C">
        <w:rPr>
          <w:b/>
          <w:bCs/>
          <w:sz w:val="24"/>
          <w:szCs w:val="24"/>
        </w:rPr>
        <w:t>2</w:t>
      </w:r>
    </w:p>
    <w:p w14:paraId="56DD4736" w14:textId="77777777" w:rsidR="00605DD5" w:rsidRPr="00605DD5" w:rsidRDefault="00605DD5" w:rsidP="00605DD5">
      <w:pPr>
        <w:pStyle w:val="ListParagraph"/>
        <w:spacing w:after="360"/>
        <w:ind w:left="788" w:right="74"/>
        <w:rPr>
          <w:b/>
          <w:bCs/>
          <w:sz w:val="24"/>
          <w:szCs w:val="24"/>
        </w:rPr>
      </w:pPr>
    </w:p>
    <w:p w14:paraId="5439C95F" w14:textId="1E04216C" w:rsidR="00605DD5" w:rsidRPr="00605DD5" w:rsidRDefault="00605DD5" w:rsidP="00605DD5">
      <w:pPr>
        <w:pStyle w:val="ListParagraph"/>
        <w:numPr>
          <w:ilvl w:val="0"/>
          <w:numId w:val="15"/>
        </w:numPr>
        <w:rPr>
          <w:b/>
          <w:bCs/>
          <w:sz w:val="24"/>
          <w:szCs w:val="24"/>
        </w:rPr>
      </w:pPr>
      <w:r w:rsidRPr="00605DD5">
        <w:rPr>
          <w:b/>
          <w:bCs/>
          <w:sz w:val="24"/>
          <w:szCs w:val="24"/>
        </w:rPr>
        <w:t>MOTIVATION</w:t>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6E1A49">
        <w:rPr>
          <w:b/>
          <w:bCs/>
          <w:sz w:val="24"/>
          <w:szCs w:val="24"/>
        </w:rPr>
        <w:tab/>
      </w:r>
      <w:r w:rsidR="00C2267C">
        <w:rPr>
          <w:b/>
          <w:bCs/>
          <w:sz w:val="24"/>
          <w:szCs w:val="24"/>
        </w:rPr>
        <w:tab/>
      </w:r>
      <w:r w:rsidR="00C2267C">
        <w:rPr>
          <w:b/>
          <w:bCs/>
          <w:sz w:val="24"/>
          <w:szCs w:val="24"/>
        </w:rPr>
        <w:tab/>
        <w:t>2</w:t>
      </w:r>
    </w:p>
    <w:p w14:paraId="337CC261" w14:textId="77777777" w:rsidR="00605DD5" w:rsidRPr="00605DD5" w:rsidRDefault="00605DD5" w:rsidP="00605DD5">
      <w:pPr>
        <w:pStyle w:val="ListParagraph"/>
        <w:ind w:left="792"/>
        <w:rPr>
          <w:b/>
          <w:bCs/>
          <w:sz w:val="24"/>
          <w:szCs w:val="24"/>
        </w:rPr>
      </w:pPr>
    </w:p>
    <w:p w14:paraId="32720566" w14:textId="279568BE" w:rsidR="00605DD5" w:rsidRDefault="00605DD5" w:rsidP="00605DD5">
      <w:pPr>
        <w:pStyle w:val="ListParagraph"/>
        <w:numPr>
          <w:ilvl w:val="0"/>
          <w:numId w:val="15"/>
        </w:numPr>
        <w:rPr>
          <w:b/>
          <w:bCs/>
          <w:sz w:val="24"/>
          <w:szCs w:val="24"/>
        </w:rPr>
      </w:pPr>
      <w:r w:rsidRPr="00605DD5">
        <w:rPr>
          <w:b/>
          <w:bCs/>
          <w:sz w:val="24"/>
          <w:szCs w:val="24"/>
        </w:rPr>
        <w:t>POSSIBLE DATABASE QUERIES</w:t>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t>3</w:t>
      </w:r>
    </w:p>
    <w:p w14:paraId="3ECDD545" w14:textId="77777777" w:rsidR="00605DD5" w:rsidRPr="00605DD5" w:rsidRDefault="00605DD5" w:rsidP="00605DD5">
      <w:pPr>
        <w:pStyle w:val="ListParagraph"/>
        <w:ind w:left="792"/>
        <w:rPr>
          <w:b/>
          <w:bCs/>
          <w:sz w:val="24"/>
          <w:szCs w:val="24"/>
        </w:rPr>
      </w:pPr>
    </w:p>
    <w:p w14:paraId="1956322B" w14:textId="7EA7FE06" w:rsidR="00605DD5" w:rsidRPr="00C2267C" w:rsidRDefault="00605DD5" w:rsidP="00C2267C">
      <w:pPr>
        <w:pStyle w:val="ListParagraph"/>
        <w:numPr>
          <w:ilvl w:val="0"/>
          <w:numId w:val="15"/>
        </w:numPr>
        <w:rPr>
          <w:b/>
          <w:bCs/>
          <w:sz w:val="24"/>
          <w:szCs w:val="24"/>
        </w:rPr>
      </w:pPr>
      <w:r w:rsidRPr="00605DD5">
        <w:rPr>
          <w:b/>
          <w:bCs/>
          <w:sz w:val="24"/>
          <w:szCs w:val="24"/>
        </w:rPr>
        <w:t>TRENDS</w:t>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t>3</w:t>
      </w:r>
    </w:p>
    <w:p w14:paraId="0BBAD3A6" w14:textId="77777777" w:rsidR="00605DD5" w:rsidRDefault="00605DD5" w:rsidP="00605DD5">
      <w:pPr>
        <w:pStyle w:val="ListParagraph"/>
        <w:ind w:left="792"/>
        <w:rPr>
          <w:b/>
          <w:bCs/>
          <w:sz w:val="24"/>
          <w:szCs w:val="24"/>
        </w:rPr>
      </w:pPr>
    </w:p>
    <w:p w14:paraId="46239447" w14:textId="1B1CD533" w:rsidR="00605DD5" w:rsidRPr="00605DD5" w:rsidRDefault="00605DD5" w:rsidP="00605DD5">
      <w:pPr>
        <w:pStyle w:val="ListParagraph"/>
        <w:numPr>
          <w:ilvl w:val="0"/>
          <w:numId w:val="15"/>
        </w:numPr>
        <w:rPr>
          <w:b/>
          <w:bCs/>
          <w:sz w:val="24"/>
          <w:szCs w:val="24"/>
        </w:rPr>
      </w:pPr>
      <w:r w:rsidRPr="00605DD5">
        <w:rPr>
          <w:b/>
          <w:bCs/>
          <w:sz w:val="24"/>
          <w:szCs w:val="24"/>
        </w:rPr>
        <w:t>DATASET</w:t>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t>4</w:t>
      </w:r>
    </w:p>
    <w:p w14:paraId="529F58EE" w14:textId="77777777" w:rsidR="00605DD5" w:rsidRDefault="00605DD5" w:rsidP="00605DD5">
      <w:pPr>
        <w:pStyle w:val="ListParagraph"/>
        <w:ind w:left="792"/>
        <w:rPr>
          <w:b/>
          <w:bCs/>
          <w:sz w:val="24"/>
          <w:szCs w:val="24"/>
        </w:rPr>
      </w:pPr>
    </w:p>
    <w:p w14:paraId="1AB27589" w14:textId="699A612C" w:rsidR="00605DD5" w:rsidRPr="00605DD5" w:rsidRDefault="00605DD5" w:rsidP="00605DD5">
      <w:pPr>
        <w:pStyle w:val="ListParagraph"/>
        <w:numPr>
          <w:ilvl w:val="0"/>
          <w:numId w:val="15"/>
        </w:numPr>
        <w:rPr>
          <w:b/>
          <w:bCs/>
          <w:sz w:val="24"/>
          <w:szCs w:val="24"/>
        </w:rPr>
      </w:pPr>
      <w:r w:rsidRPr="00605DD5">
        <w:rPr>
          <w:b/>
          <w:bCs/>
          <w:sz w:val="24"/>
          <w:szCs w:val="24"/>
        </w:rPr>
        <w:t>SOFTWARE USED</w:t>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t>4</w:t>
      </w:r>
    </w:p>
    <w:p w14:paraId="47A832D2" w14:textId="77777777" w:rsidR="00605DD5" w:rsidRDefault="00605DD5" w:rsidP="00605DD5">
      <w:pPr>
        <w:pStyle w:val="ListParagraph"/>
        <w:ind w:left="792"/>
        <w:rPr>
          <w:b/>
          <w:bCs/>
          <w:sz w:val="24"/>
          <w:szCs w:val="24"/>
        </w:rPr>
      </w:pPr>
    </w:p>
    <w:p w14:paraId="671A4D21" w14:textId="460A3810" w:rsidR="00605DD5" w:rsidRPr="00605DD5" w:rsidRDefault="00605DD5" w:rsidP="00605DD5">
      <w:pPr>
        <w:pStyle w:val="ListParagraph"/>
        <w:numPr>
          <w:ilvl w:val="0"/>
          <w:numId w:val="15"/>
        </w:numPr>
        <w:rPr>
          <w:b/>
          <w:bCs/>
          <w:sz w:val="24"/>
          <w:szCs w:val="24"/>
        </w:rPr>
      </w:pPr>
      <w:r w:rsidRPr="00605DD5">
        <w:rPr>
          <w:b/>
          <w:bCs/>
          <w:sz w:val="24"/>
          <w:szCs w:val="24"/>
        </w:rPr>
        <w:t>REFERENCES</w:t>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r>
      <w:r w:rsidR="00C2267C">
        <w:rPr>
          <w:b/>
          <w:bCs/>
          <w:sz w:val="24"/>
          <w:szCs w:val="24"/>
        </w:rPr>
        <w:tab/>
        <w:t>4</w:t>
      </w:r>
    </w:p>
    <w:p w14:paraId="67B3AF50" w14:textId="73598AA4" w:rsidR="005E7ACB" w:rsidRDefault="005E7ACB" w:rsidP="005E7ACB"/>
    <w:p w14:paraId="4D28BC13" w14:textId="2EC4008B" w:rsidR="005E7ACB" w:rsidRDefault="005E7ACB" w:rsidP="005E7ACB"/>
    <w:p w14:paraId="30558D98" w14:textId="5D25C36E" w:rsidR="005E7ACB" w:rsidRDefault="005E7ACB" w:rsidP="005E7ACB"/>
    <w:p w14:paraId="0CC72A2E" w14:textId="4FA9EAAC" w:rsidR="005E7ACB" w:rsidRDefault="005E7ACB" w:rsidP="005E7ACB"/>
    <w:p w14:paraId="449C98A8" w14:textId="46994C82" w:rsidR="005E7ACB" w:rsidRDefault="005E7ACB" w:rsidP="005E7ACB"/>
    <w:p w14:paraId="0218EB26" w14:textId="1101D511" w:rsidR="005E7ACB" w:rsidRDefault="005E7ACB" w:rsidP="005E7ACB"/>
    <w:p w14:paraId="0E57B2DD" w14:textId="55758FEA" w:rsidR="005E7ACB" w:rsidRDefault="005E7ACB" w:rsidP="005E7ACB"/>
    <w:p w14:paraId="1A1EF6BA" w14:textId="30EBF492" w:rsidR="005E7ACB" w:rsidRDefault="005E7ACB" w:rsidP="005E7ACB"/>
    <w:p w14:paraId="671244F3" w14:textId="42EC1C28" w:rsidR="005E7ACB" w:rsidRDefault="005E7ACB" w:rsidP="005E7ACB"/>
    <w:p w14:paraId="77010A5D" w14:textId="7DF777D6" w:rsidR="005E7ACB" w:rsidRDefault="005E7ACB" w:rsidP="005E7ACB"/>
    <w:p w14:paraId="19BD35DF" w14:textId="0AC8597F" w:rsidR="005E7ACB" w:rsidRDefault="005E7ACB" w:rsidP="005E7ACB"/>
    <w:p w14:paraId="431E1A6E" w14:textId="74E8B7C3" w:rsidR="005E7ACB" w:rsidRDefault="005E7ACB" w:rsidP="005E7ACB"/>
    <w:p w14:paraId="1EDEB0D3" w14:textId="6032413A" w:rsidR="005E7ACB" w:rsidRDefault="005E7ACB" w:rsidP="005E7ACB"/>
    <w:p w14:paraId="02FD3F37" w14:textId="486EDF19" w:rsidR="005E7ACB" w:rsidRDefault="005E7ACB" w:rsidP="005E7ACB"/>
    <w:p w14:paraId="60718BD0" w14:textId="7F0D9136" w:rsidR="005E7ACB" w:rsidRDefault="005E7ACB" w:rsidP="005E7ACB"/>
    <w:p w14:paraId="4688BEFA" w14:textId="07134821" w:rsidR="005E7ACB" w:rsidRDefault="005E7ACB" w:rsidP="005E7ACB"/>
    <w:p w14:paraId="09C2BC29" w14:textId="0EB91DC8" w:rsidR="005E7ACB" w:rsidRDefault="005E7ACB" w:rsidP="005E7ACB"/>
    <w:p w14:paraId="6EB82D90" w14:textId="2AB8D816" w:rsidR="005E7ACB" w:rsidRDefault="005E7ACB" w:rsidP="005E7ACB"/>
    <w:p w14:paraId="3770B51F" w14:textId="77777777" w:rsidR="009A66A1" w:rsidRDefault="009A66A1" w:rsidP="009A66A1">
      <w:pPr>
        <w:ind w:left="0"/>
      </w:pPr>
    </w:p>
    <w:p w14:paraId="7AE3A064" w14:textId="77777777" w:rsidR="00C70D91" w:rsidRDefault="00C70D91" w:rsidP="009A66A1">
      <w:pPr>
        <w:ind w:left="0"/>
        <w:rPr>
          <w:b/>
          <w:bCs/>
          <w:sz w:val="28"/>
          <w:szCs w:val="28"/>
        </w:rPr>
      </w:pPr>
    </w:p>
    <w:p w14:paraId="2413FDEC" w14:textId="098D22D4" w:rsidR="005E7ACB" w:rsidRPr="0033410A" w:rsidRDefault="005E7ACB" w:rsidP="009A66A1">
      <w:pPr>
        <w:ind w:left="0"/>
        <w:rPr>
          <w:b/>
          <w:bCs/>
          <w:sz w:val="28"/>
          <w:szCs w:val="28"/>
        </w:rPr>
      </w:pPr>
      <w:r w:rsidRPr="005E7ACB">
        <w:rPr>
          <w:b/>
          <w:bCs/>
          <w:sz w:val="28"/>
          <w:szCs w:val="28"/>
        </w:rPr>
        <w:lastRenderedPageBreak/>
        <w:t>INTRODUCTION</w:t>
      </w:r>
    </w:p>
    <w:p w14:paraId="7A79CE06" w14:textId="3C76701A" w:rsidR="005E7ACB" w:rsidRDefault="005E7ACB" w:rsidP="005E7ACB">
      <w:pPr>
        <w:jc w:val="both"/>
        <w:rPr>
          <w:rFonts w:cstheme="minorHAnsi"/>
          <w:color w:val="000000"/>
          <w:sz w:val="24"/>
          <w:szCs w:val="24"/>
          <w:shd w:val="clear" w:color="auto" w:fill="FFFFFF"/>
        </w:rPr>
      </w:pPr>
      <w:r w:rsidRPr="005E7ACB">
        <w:rPr>
          <w:rFonts w:cstheme="minorHAnsi"/>
          <w:color w:val="000000"/>
          <w:sz w:val="24"/>
          <w:szCs w:val="24"/>
          <w:shd w:val="clear" w:color="auto" w:fill="FFFFFF"/>
        </w:rPr>
        <w:t xml:space="preserve">Crime investigation is a law implementation work that includes methodical examination for recognizing and dissecting examples and patterns in crime. Data on crime activities can help law authorization </w:t>
      </w:r>
      <w:r w:rsidR="006E17B5" w:rsidRPr="005E7ACB">
        <w:rPr>
          <w:rFonts w:cstheme="minorHAnsi"/>
          <w:color w:val="000000"/>
          <w:sz w:val="24"/>
          <w:szCs w:val="24"/>
          <w:shd w:val="clear" w:color="auto" w:fill="FFFFFF"/>
        </w:rPr>
        <w:t>officers</w:t>
      </w:r>
      <w:r w:rsidRPr="005E7ACB">
        <w:rPr>
          <w:rFonts w:cstheme="minorHAnsi"/>
          <w:color w:val="000000"/>
          <w:sz w:val="24"/>
          <w:szCs w:val="24"/>
          <w:shd w:val="clear" w:color="auto" w:fill="FFFFFF"/>
        </w:rPr>
        <w:t xml:space="preserve"> </w:t>
      </w:r>
      <w:r w:rsidR="002A4AC0" w:rsidRPr="005E7ACB">
        <w:rPr>
          <w:rFonts w:cstheme="minorHAnsi"/>
          <w:color w:val="000000"/>
          <w:sz w:val="24"/>
          <w:szCs w:val="24"/>
          <w:shd w:val="clear" w:color="auto" w:fill="FFFFFF"/>
        </w:rPr>
        <w:t>asse</w:t>
      </w:r>
      <w:r w:rsidR="002A4AC0">
        <w:rPr>
          <w:rFonts w:cstheme="minorHAnsi"/>
          <w:color w:val="000000"/>
          <w:sz w:val="24"/>
          <w:szCs w:val="24"/>
          <w:shd w:val="clear" w:color="auto" w:fill="FFFFFF"/>
        </w:rPr>
        <w:t>ss</w:t>
      </w:r>
      <w:r w:rsidR="0033410A">
        <w:rPr>
          <w:rFonts w:cstheme="minorHAnsi"/>
          <w:color w:val="000000"/>
          <w:sz w:val="24"/>
          <w:szCs w:val="24"/>
          <w:shd w:val="clear" w:color="auto" w:fill="FFFFFF"/>
        </w:rPr>
        <w:t xml:space="preserve"> </w:t>
      </w:r>
      <w:r w:rsidRPr="005E7ACB">
        <w:rPr>
          <w:rFonts w:cstheme="minorHAnsi"/>
          <w:color w:val="000000"/>
          <w:sz w:val="24"/>
          <w:szCs w:val="24"/>
          <w:shd w:val="clear" w:color="auto" w:fill="FFFFFF"/>
        </w:rPr>
        <w:t>crimes in a progressively successful way, and help criminologists in recognizing and catching suspects. Crime investigation likewise assumes a job in contriving answers for criminal activities and planning police counteractive action techniques. Quantitative sociology information investigation strategies are a piece of the crime examination process.</w:t>
      </w:r>
    </w:p>
    <w:p w14:paraId="6F753558" w14:textId="3026CDE1" w:rsidR="005E7ACB" w:rsidRDefault="005E7ACB" w:rsidP="005E7ACB">
      <w:pPr>
        <w:jc w:val="both"/>
        <w:rPr>
          <w:rFonts w:cstheme="minorHAnsi"/>
          <w:color w:val="000000"/>
          <w:sz w:val="24"/>
          <w:szCs w:val="24"/>
          <w:shd w:val="clear" w:color="auto" w:fill="FFFFFF"/>
        </w:rPr>
      </w:pPr>
      <w:r>
        <w:rPr>
          <w:rFonts w:cstheme="minorHAnsi"/>
          <w:color w:val="000000"/>
          <w:sz w:val="24"/>
          <w:szCs w:val="24"/>
          <w:shd w:val="clear" w:color="auto" w:fill="FFFFFF"/>
        </w:rPr>
        <w:t>This project deals with analyzing the criminal records for betterment of public safety.</w:t>
      </w:r>
      <w:r w:rsidR="0033410A">
        <w:rPr>
          <w:rFonts w:cstheme="minorHAnsi"/>
          <w:color w:val="000000"/>
          <w:sz w:val="24"/>
          <w:szCs w:val="24"/>
          <w:shd w:val="clear" w:color="auto" w:fill="FFFFFF"/>
        </w:rPr>
        <w:t xml:space="preserve"> The crime analysis process occurs mainly in following phases</w:t>
      </w:r>
    </w:p>
    <w:p w14:paraId="5BB4FE5D" w14:textId="2DC43E29" w:rsidR="0033410A" w:rsidRDefault="0033410A" w:rsidP="0033410A">
      <w:pPr>
        <w:pStyle w:val="ListParagraph"/>
        <w:numPr>
          <w:ilvl w:val="0"/>
          <w:numId w:val="12"/>
        </w:numPr>
        <w:jc w:val="both"/>
        <w:rPr>
          <w:rFonts w:cstheme="minorHAnsi"/>
          <w:color w:val="000000"/>
          <w:sz w:val="24"/>
          <w:szCs w:val="24"/>
          <w:shd w:val="clear" w:color="auto" w:fill="FFFFFF"/>
        </w:rPr>
      </w:pPr>
      <w:r>
        <w:rPr>
          <w:rFonts w:cstheme="minorHAnsi"/>
          <w:color w:val="000000"/>
          <w:sz w:val="24"/>
          <w:szCs w:val="24"/>
          <w:shd w:val="clear" w:color="auto" w:fill="FFFFFF"/>
        </w:rPr>
        <w:t>Collection</w:t>
      </w:r>
    </w:p>
    <w:p w14:paraId="5C91845C" w14:textId="39E9492D" w:rsidR="0033410A" w:rsidRDefault="0033410A" w:rsidP="0033410A">
      <w:pPr>
        <w:pStyle w:val="ListParagraph"/>
        <w:numPr>
          <w:ilvl w:val="0"/>
          <w:numId w:val="12"/>
        </w:numPr>
        <w:jc w:val="both"/>
        <w:rPr>
          <w:rFonts w:cstheme="minorHAnsi"/>
          <w:color w:val="000000"/>
          <w:sz w:val="24"/>
          <w:szCs w:val="24"/>
          <w:shd w:val="clear" w:color="auto" w:fill="FFFFFF"/>
        </w:rPr>
      </w:pPr>
      <w:r>
        <w:rPr>
          <w:rFonts w:cstheme="minorHAnsi"/>
          <w:color w:val="000000"/>
          <w:sz w:val="24"/>
          <w:szCs w:val="24"/>
          <w:shd w:val="clear" w:color="auto" w:fill="FFFFFF"/>
        </w:rPr>
        <w:t>Collation</w:t>
      </w:r>
    </w:p>
    <w:p w14:paraId="45A91B63" w14:textId="137AE9C8" w:rsidR="0033410A" w:rsidRDefault="0033410A" w:rsidP="0033410A">
      <w:pPr>
        <w:pStyle w:val="ListParagraph"/>
        <w:numPr>
          <w:ilvl w:val="0"/>
          <w:numId w:val="12"/>
        </w:numPr>
        <w:jc w:val="both"/>
        <w:rPr>
          <w:rFonts w:cstheme="minorHAnsi"/>
          <w:color w:val="000000"/>
          <w:sz w:val="24"/>
          <w:szCs w:val="24"/>
          <w:shd w:val="clear" w:color="auto" w:fill="FFFFFF"/>
        </w:rPr>
      </w:pPr>
      <w:r>
        <w:rPr>
          <w:rFonts w:cstheme="minorHAnsi"/>
          <w:color w:val="000000"/>
          <w:sz w:val="24"/>
          <w:szCs w:val="24"/>
          <w:shd w:val="clear" w:color="auto" w:fill="FFFFFF"/>
        </w:rPr>
        <w:t>Analysis</w:t>
      </w:r>
    </w:p>
    <w:p w14:paraId="6D675B3F" w14:textId="76775965" w:rsidR="0033410A" w:rsidRDefault="0033410A" w:rsidP="0033410A">
      <w:pPr>
        <w:pStyle w:val="ListParagraph"/>
        <w:numPr>
          <w:ilvl w:val="0"/>
          <w:numId w:val="12"/>
        </w:numPr>
        <w:jc w:val="both"/>
        <w:rPr>
          <w:rFonts w:cstheme="minorHAnsi"/>
          <w:color w:val="000000"/>
          <w:sz w:val="24"/>
          <w:szCs w:val="24"/>
          <w:shd w:val="clear" w:color="auto" w:fill="FFFFFF"/>
        </w:rPr>
      </w:pPr>
      <w:r>
        <w:rPr>
          <w:rFonts w:cstheme="minorHAnsi"/>
          <w:color w:val="000000"/>
          <w:sz w:val="24"/>
          <w:szCs w:val="24"/>
          <w:shd w:val="clear" w:color="auto" w:fill="FFFFFF"/>
        </w:rPr>
        <w:t>Dissemination</w:t>
      </w:r>
    </w:p>
    <w:p w14:paraId="5BAD71C0" w14:textId="5DB548E2" w:rsidR="0033410A" w:rsidRDefault="0033410A" w:rsidP="0033410A">
      <w:pPr>
        <w:pStyle w:val="ListParagraph"/>
        <w:numPr>
          <w:ilvl w:val="0"/>
          <w:numId w:val="12"/>
        </w:numPr>
        <w:jc w:val="both"/>
        <w:rPr>
          <w:rFonts w:cstheme="minorHAnsi"/>
          <w:color w:val="000000"/>
          <w:sz w:val="24"/>
          <w:szCs w:val="24"/>
          <w:shd w:val="clear" w:color="auto" w:fill="FFFFFF"/>
        </w:rPr>
      </w:pPr>
      <w:r>
        <w:rPr>
          <w:rFonts w:cstheme="minorHAnsi"/>
          <w:color w:val="000000"/>
          <w:sz w:val="24"/>
          <w:szCs w:val="24"/>
          <w:shd w:val="clear" w:color="auto" w:fill="FFFFFF"/>
        </w:rPr>
        <w:t>Feedback</w:t>
      </w:r>
    </w:p>
    <w:p w14:paraId="0EB9F2C0" w14:textId="2D8FE392" w:rsidR="0033410A" w:rsidRDefault="0033410A" w:rsidP="0033410A">
      <w:pPr>
        <w:jc w:val="both"/>
        <w:rPr>
          <w:rFonts w:cstheme="minorHAnsi"/>
          <w:color w:val="000000"/>
          <w:sz w:val="24"/>
          <w:szCs w:val="24"/>
          <w:shd w:val="clear" w:color="auto" w:fill="FFFFFF"/>
        </w:rPr>
      </w:pPr>
      <w:r w:rsidRPr="0033410A">
        <w:rPr>
          <w:rFonts w:cstheme="minorHAnsi"/>
          <w:color w:val="000000"/>
          <w:sz w:val="24"/>
          <w:szCs w:val="24"/>
          <w:shd w:val="clear" w:color="auto" w:fill="FFFFFF"/>
        </w:rPr>
        <w:t>The crime analysis process is not linear; it is cyclical in that each step in the process can inform subsequent steps as the analyst gains insight and receives feedback.</w:t>
      </w:r>
    </w:p>
    <w:p w14:paraId="041A28D1" w14:textId="77777777" w:rsidR="009B0C0A" w:rsidRDefault="009B0C0A" w:rsidP="0033410A">
      <w:pPr>
        <w:jc w:val="both"/>
        <w:rPr>
          <w:rFonts w:cstheme="minorHAnsi"/>
          <w:color w:val="000000"/>
          <w:sz w:val="24"/>
          <w:szCs w:val="24"/>
          <w:shd w:val="clear" w:color="auto" w:fill="FFFFFF"/>
        </w:rPr>
      </w:pPr>
    </w:p>
    <w:p w14:paraId="12D9627D" w14:textId="38A42283" w:rsidR="0033410A" w:rsidRDefault="0033410A" w:rsidP="0033410A">
      <w:pPr>
        <w:jc w:val="both"/>
        <w:rPr>
          <w:rFonts w:cstheme="minorHAnsi"/>
          <w:color w:val="000000"/>
          <w:sz w:val="24"/>
          <w:szCs w:val="24"/>
          <w:shd w:val="clear" w:color="auto" w:fill="FFFFFF"/>
        </w:rPr>
      </w:pPr>
    </w:p>
    <w:p w14:paraId="0BCCD1E9" w14:textId="5F3273C3" w:rsidR="0033410A" w:rsidRDefault="0033410A" w:rsidP="0033410A">
      <w:pPr>
        <w:jc w:val="both"/>
        <w:rPr>
          <w:rFonts w:cstheme="minorHAnsi"/>
          <w:b/>
          <w:bCs/>
          <w:color w:val="000000"/>
          <w:sz w:val="28"/>
          <w:szCs w:val="28"/>
          <w:shd w:val="clear" w:color="auto" w:fill="FFFFFF"/>
        </w:rPr>
      </w:pPr>
      <w:r w:rsidRPr="0033410A">
        <w:rPr>
          <w:rFonts w:cstheme="minorHAnsi"/>
          <w:b/>
          <w:bCs/>
          <w:color w:val="000000"/>
          <w:sz w:val="28"/>
          <w:szCs w:val="28"/>
          <w:shd w:val="clear" w:color="auto" w:fill="FFFFFF"/>
        </w:rPr>
        <w:t>MOTIVATION</w:t>
      </w:r>
      <w:r w:rsidR="009B0C0A">
        <w:rPr>
          <w:rFonts w:cstheme="minorHAnsi"/>
          <w:b/>
          <w:bCs/>
          <w:color w:val="000000"/>
          <w:sz w:val="28"/>
          <w:szCs w:val="28"/>
          <w:shd w:val="clear" w:color="auto" w:fill="FFFFFF"/>
        </w:rPr>
        <w:t xml:space="preserve"> &amp; PURPOSE</w:t>
      </w:r>
    </w:p>
    <w:p w14:paraId="6297BA1C" w14:textId="602AD5A4" w:rsidR="0033410A" w:rsidRDefault="0033410A" w:rsidP="0033410A">
      <w:pPr>
        <w:jc w:val="both"/>
        <w:rPr>
          <w:rFonts w:cstheme="minorHAnsi"/>
          <w:color w:val="000000"/>
          <w:shd w:val="clear" w:color="auto" w:fill="FFFFFF"/>
        </w:rPr>
      </w:pPr>
      <w:r>
        <w:rPr>
          <w:rFonts w:cstheme="minorHAnsi"/>
          <w:color w:val="000000"/>
          <w:shd w:val="clear" w:color="auto" w:fill="FFFFFF"/>
        </w:rPr>
        <w:t xml:space="preserve">Crime analysis can help the Police department work effectively towards the goal of public safety. This project helps in recognizing various pattern of crime reports and incidents to help the local police department work efficiently. </w:t>
      </w:r>
      <w:r w:rsidR="009B0C0A">
        <w:rPr>
          <w:rFonts w:cstheme="minorHAnsi"/>
          <w:color w:val="000000"/>
          <w:shd w:val="clear" w:color="auto" w:fill="FFFFFF"/>
        </w:rPr>
        <w:t>San Francisco is a popular city and there has been surge in population of city</w:t>
      </w:r>
      <w:r w:rsidR="006E17B5">
        <w:rPr>
          <w:rFonts w:cstheme="minorHAnsi"/>
          <w:color w:val="000000"/>
          <w:shd w:val="clear" w:color="auto" w:fill="FFFFFF"/>
        </w:rPr>
        <w:t xml:space="preserve">, </w:t>
      </w:r>
      <w:r w:rsidR="009B0C0A">
        <w:rPr>
          <w:rFonts w:cstheme="minorHAnsi"/>
          <w:color w:val="000000"/>
          <w:shd w:val="clear" w:color="auto" w:fill="FFFFFF"/>
        </w:rPr>
        <w:t>which has led to increase in criminal activities. This Analysis system can help people of San Francisco by making them aware of the threats and crimes being committed in city and carry out preventive measures. This system projects various trends in crimes and can help law enforcement agency to enforce more stricter laws to reduce the disorder in the city.</w:t>
      </w:r>
    </w:p>
    <w:p w14:paraId="61CFC6C3" w14:textId="7B091475" w:rsidR="009B0C0A" w:rsidRDefault="009B0C0A" w:rsidP="0033410A">
      <w:pPr>
        <w:jc w:val="both"/>
        <w:rPr>
          <w:rFonts w:cstheme="minorHAnsi"/>
          <w:color w:val="000000"/>
          <w:shd w:val="clear" w:color="auto" w:fill="FFFFFF"/>
        </w:rPr>
      </w:pPr>
    </w:p>
    <w:p w14:paraId="2662C2BE" w14:textId="35D5BEC7" w:rsidR="009B0C0A" w:rsidRDefault="009B0C0A" w:rsidP="0033410A">
      <w:pPr>
        <w:jc w:val="both"/>
        <w:rPr>
          <w:rFonts w:cstheme="minorHAnsi"/>
          <w:color w:val="000000"/>
          <w:shd w:val="clear" w:color="auto" w:fill="FFFFFF"/>
        </w:rPr>
      </w:pPr>
    </w:p>
    <w:p w14:paraId="6404A445" w14:textId="211ECBF3" w:rsidR="009B0C0A" w:rsidRDefault="009B0C0A" w:rsidP="0033410A">
      <w:pPr>
        <w:jc w:val="both"/>
        <w:rPr>
          <w:rFonts w:cstheme="minorHAnsi"/>
          <w:color w:val="000000"/>
          <w:shd w:val="clear" w:color="auto" w:fill="FFFFFF"/>
        </w:rPr>
      </w:pPr>
    </w:p>
    <w:p w14:paraId="3582FDCC" w14:textId="7D4F50C0" w:rsidR="009B0C0A" w:rsidRDefault="009B0C0A" w:rsidP="0033410A">
      <w:pPr>
        <w:jc w:val="both"/>
        <w:rPr>
          <w:rFonts w:cstheme="minorHAnsi"/>
          <w:color w:val="000000"/>
          <w:shd w:val="clear" w:color="auto" w:fill="FFFFFF"/>
        </w:rPr>
      </w:pPr>
    </w:p>
    <w:p w14:paraId="66D9C730" w14:textId="4BBB7CF0" w:rsidR="009B0C0A" w:rsidRDefault="009B0C0A" w:rsidP="0033410A">
      <w:pPr>
        <w:jc w:val="both"/>
        <w:rPr>
          <w:rFonts w:cstheme="minorHAnsi"/>
          <w:color w:val="000000"/>
          <w:shd w:val="clear" w:color="auto" w:fill="FFFFFF"/>
        </w:rPr>
      </w:pPr>
    </w:p>
    <w:p w14:paraId="72B4F0BB" w14:textId="22842534" w:rsidR="009B0C0A" w:rsidRDefault="009B0C0A" w:rsidP="0033410A">
      <w:pPr>
        <w:jc w:val="both"/>
        <w:rPr>
          <w:rFonts w:cstheme="minorHAnsi"/>
          <w:color w:val="000000"/>
          <w:shd w:val="clear" w:color="auto" w:fill="FFFFFF"/>
        </w:rPr>
      </w:pPr>
    </w:p>
    <w:p w14:paraId="42940BB0" w14:textId="449149EF" w:rsidR="009B0C0A" w:rsidRDefault="009B0C0A" w:rsidP="0033410A">
      <w:pPr>
        <w:jc w:val="both"/>
        <w:rPr>
          <w:rFonts w:cstheme="minorHAnsi"/>
          <w:color w:val="000000"/>
          <w:shd w:val="clear" w:color="auto" w:fill="FFFFFF"/>
        </w:rPr>
      </w:pPr>
    </w:p>
    <w:p w14:paraId="14CE3E5A" w14:textId="473AC515" w:rsidR="009B0C0A" w:rsidRDefault="009B0C0A" w:rsidP="0033410A">
      <w:pPr>
        <w:jc w:val="both"/>
        <w:rPr>
          <w:rFonts w:cstheme="minorHAnsi"/>
          <w:color w:val="000000"/>
          <w:shd w:val="clear" w:color="auto" w:fill="FFFFFF"/>
        </w:rPr>
      </w:pPr>
    </w:p>
    <w:p w14:paraId="34A78DEC" w14:textId="1AFC61AA" w:rsidR="009B0C0A" w:rsidRDefault="009B0C0A" w:rsidP="0033410A">
      <w:pPr>
        <w:jc w:val="both"/>
        <w:rPr>
          <w:rFonts w:cstheme="minorHAnsi"/>
          <w:color w:val="000000"/>
          <w:shd w:val="clear" w:color="auto" w:fill="FFFFFF"/>
        </w:rPr>
      </w:pPr>
    </w:p>
    <w:p w14:paraId="5F3B82CF" w14:textId="0916270E" w:rsidR="009B0C0A" w:rsidRDefault="009B0C0A" w:rsidP="0033410A">
      <w:pPr>
        <w:jc w:val="both"/>
        <w:rPr>
          <w:rFonts w:cstheme="minorHAnsi"/>
          <w:color w:val="000000"/>
          <w:shd w:val="clear" w:color="auto" w:fill="FFFFFF"/>
        </w:rPr>
      </w:pPr>
    </w:p>
    <w:p w14:paraId="31E4EE1F" w14:textId="368FF148" w:rsidR="009B0C0A" w:rsidRDefault="009B0C0A" w:rsidP="0033410A">
      <w:pPr>
        <w:jc w:val="both"/>
        <w:rPr>
          <w:rFonts w:cstheme="minorHAnsi"/>
          <w:color w:val="000000"/>
          <w:shd w:val="clear" w:color="auto" w:fill="FFFFFF"/>
        </w:rPr>
      </w:pPr>
    </w:p>
    <w:p w14:paraId="4830CBD6" w14:textId="77777777" w:rsidR="009B0C0A" w:rsidRPr="009B0C0A" w:rsidRDefault="009B0C0A" w:rsidP="009B0C0A">
      <w:pPr>
        <w:rPr>
          <w:b/>
          <w:bCs/>
          <w:sz w:val="28"/>
          <w:szCs w:val="28"/>
        </w:rPr>
      </w:pPr>
      <w:r w:rsidRPr="009B0C0A">
        <w:rPr>
          <w:b/>
          <w:bCs/>
          <w:sz w:val="28"/>
          <w:szCs w:val="28"/>
        </w:rPr>
        <w:lastRenderedPageBreak/>
        <w:t>Possible Database Queries</w:t>
      </w:r>
    </w:p>
    <w:p w14:paraId="1308AB2F" w14:textId="77777777" w:rsidR="009B0C0A" w:rsidRDefault="009B0C0A" w:rsidP="009B0C0A">
      <w:pPr>
        <w:pStyle w:val="ListParagraph"/>
        <w:numPr>
          <w:ilvl w:val="0"/>
          <w:numId w:val="13"/>
        </w:numPr>
        <w:spacing w:after="160" w:line="259" w:lineRule="auto"/>
        <w:ind w:right="0"/>
      </w:pPr>
      <w:r>
        <w:t>Determine the time of day when most crime happen.</w:t>
      </w:r>
    </w:p>
    <w:p w14:paraId="4E9BE6C4" w14:textId="77777777" w:rsidR="009B0C0A" w:rsidRDefault="009B0C0A" w:rsidP="009B0C0A">
      <w:pPr>
        <w:pStyle w:val="ListParagraph"/>
        <w:numPr>
          <w:ilvl w:val="0"/>
          <w:numId w:val="13"/>
        </w:numPr>
        <w:spacing w:after="160" w:line="259" w:lineRule="auto"/>
        <w:ind w:right="0"/>
      </w:pPr>
      <w:r>
        <w:t>Find the most committed crime.</w:t>
      </w:r>
    </w:p>
    <w:p w14:paraId="4DF0CBFD" w14:textId="77777777" w:rsidR="009B0C0A" w:rsidRDefault="009B0C0A" w:rsidP="009B0C0A">
      <w:pPr>
        <w:pStyle w:val="ListParagraph"/>
        <w:numPr>
          <w:ilvl w:val="0"/>
          <w:numId w:val="13"/>
        </w:numPr>
        <w:spacing w:after="160" w:line="259" w:lineRule="auto"/>
        <w:ind w:right="0"/>
      </w:pPr>
      <w:r>
        <w:t>Find a particular area of city where most of the crime happen.</w:t>
      </w:r>
    </w:p>
    <w:p w14:paraId="29CE7A22" w14:textId="77777777" w:rsidR="009B0C0A" w:rsidRDefault="009B0C0A" w:rsidP="009B0C0A">
      <w:pPr>
        <w:pStyle w:val="ListParagraph"/>
        <w:numPr>
          <w:ilvl w:val="0"/>
          <w:numId w:val="13"/>
        </w:numPr>
        <w:spacing w:after="160" w:line="259" w:lineRule="auto"/>
        <w:ind w:right="0"/>
      </w:pPr>
      <w:r>
        <w:t>Determine the number of cases resolved in San Francisco.</w:t>
      </w:r>
    </w:p>
    <w:p w14:paraId="7130404B" w14:textId="77777777" w:rsidR="009B0C0A" w:rsidRDefault="009B0C0A" w:rsidP="009B0C0A">
      <w:pPr>
        <w:pStyle w:val="ListParagraph"/>
        <w:numPr>
          <w:ilvl w:val="0"/>
          <w:numId w:val="13"/>
        </w:numPr>
        <w:spacing w:after="160" w:line="259" w:lineRule="auto"/>
        <w:ind w:right="0"/>
      </w:pPr>
      <w:r>
        <w:t>Determine the safest area of the city.</w:t>
      </w:r>
    </w:p>
    <w:p w14:paraId="631F6432" w14:textId="77777777" w:rsidR="009B0C0A" w:rsidRDefault="009B0C0A" w:rsidP="009B0C0A">
      <w:pPr>
        <w:pStyle w:val="ListParagraph"/>
        <w:numPr>
          <w:ilvl w:val="0"/>
          <w:numId w:val="13"/>
        </w:numPr>
        <w:spacing w:after="160" w:line="259" w:lineRule="auto"/>
        <w:ind w:right="0"/>
      </w:pPr>
      <w:r>
        <w:t>Determine the time and a particular area where there is maximum probability of crime scene.</w:t>
      </w:r>
    </w:p>
    <w:p w14:paraId="4653C22F" w14:textId="77777777" w:rsidR="009B0C0A" w:rsidRDefault="009B0C0A" w:rsidP="009B0C0A">
      <w:pPr>
        <w:pStyle w:val="ListParagraph"/>
        <w:numPr>
          <w:ilvl w:val="0"/>
          <w:numId w:val="13"/>
        </w:numPr>
        <w:spacing w:after="160" w:line="259" w:lineRule="auto"/>
        <w:ind w:right="0"/>
      </w:pPr>
      <w:r>
        <w:t>Find if reporting the crime online as soon as crime is committed can help resolve the issues faster.</w:t>
      </w:r>
    </w:p>
    <w:p w14:paraId="164D4DC2" w14:textId="77777777" w:rsidR="009B0C0A" w:rsidRDefault="009B0C0A" w:rsidP="009B0C0A">
      <w:pPr>
        <w:pStyle w:val="ListParagraph"/>
        <w:numPr>
          <w:ilvl w:val="0"/>
          <w:numId w:val="13"/>
        </w:numPr>
        <w:spacing w:after="160" w:line="259" w:lineRule="auto"/>
        <w:ind w:right="0"/>
      </w:pPr>
      <w:r>
        <w:t xml:space="preserve">Find the most committed crime in every district of San Francisco. </w:t>
      </w:r>
    </w:p>
    <w:p w14:paraId="2EACC64C" w14:textId="77777777" w:rsidR="009B0C0A" w:rsidRDefault="009B0C0A" w:rsidP="009B0C0A">
      <w:pPr>
        <w:pStyle w:val="ListParagraph"/>
        <w:numPr>
          <w:ilvl w:val="0"/>
          <w:numId w:val="13"/>
        </w:numPr>
        <w:spacing w:after="160" w:line="259" w:lineRule="auto"/>
        <w:ind w:right="0"/>
      </w:pPr>
      <w:r>
        <w:t>Find the type of crime which is hardest to resolve.</w:t>
      </w:r>
    </w:p>
    <w:p w14:paraId="41BE786C" w14:textId="3F4DDD6C" w:rsidR="00B40808" w:rsidRDefault="00B40808" w:rsidP="009B0C0A">
      <w:pPr>
        <w:pStyle w:val="ListParagraph"/>
        <w:numPr>
          <w:ilvl w:val="0"/>
          <w:numId w:val="13"/>
        </w:numPr>
        <w:spacing w:after="160" w:line="259" w:lineRule="auto"/>
        <w:ind w:right="0"/>
      </w:pPr>
      <w:r>
        <w:t>Determine the time period when the crime is least likely to happen.</w:t>
      </w:r>
    </w:p>
    <w:p w14:paraId="29345812" w14:textId="10936CD6" w:rsidR="00B40808" w:rsidRDefault="00B40808" w:rsidP="009B0C0A">
      <w:pPr>
        <w:pStyle w:val="ListParagraph"/>
        <w:numPr>
          <w:ilvl w:val="0"/>
          <w:numId w:val="13"/>
        </w:numPr>
        <w:spacing w:after="160" w:line="259" w:lineRule="auto"/>
        <w:ind w:right="0"/>
      </w:pPr>
      <w:r>
        <w:t>Determine the most prevalent crime committed in a certain region.</w:t>
      </w:r>
    </w:p>
    <w:p w14:paraId="02C31813" w14:textId="35DEDAD4" w:rsidR="00B40808" w:rsidRDefault="00B40808" w:rsidP="00B40808">
      <w:pPr>
        <w:spacing w:after="160" w:line="259" w:lineRule="auto"/>
        <w:ind w:right="0"/>
      </w:pPr>
    </w:p>
    <w:p w14:paraId="417DCD42" w14:textId="040200DE" w:rsidR="00B40808" w:rsidRDefault="00B40808" w:rsidP="00B40808">
      <w:pPr>
        <w:spacing w:after="160" w:line="259" w:lineRule="auto"/>
        <w:ind w:left="0" w:right="0"/>
        <w:rPr>
          <w:b/>
          <w:bCs/>
          <w:sz w:val="28"/>
          <w:szCs w:val="28"/>
        </w:rPr>
      </w:pPr>
      <w:r w:rsidRPr="00B40808">
        <w:rPr>
          <w:b/>
          <w:bCs/>
          <w:sz w:val="28"/>
          <w:szCs w:val="28"/>
        </w:rPr>
        <w:t>TRENDS</w:t>
      </w:r>
    </w:p>
    <w:p w14:paraId="6888E4C7" w14:textId="0C680266" w:rsidR="00B40808" w:rsidRDefault="00B40808" w:rsidP="00B40808">
      <w:pPr>
        <w:spacing w:after="0" w:line="259" w:lineRule="auto"/>
        <w:ind w:left="0" w:right="0"/>
      </w:pPr>
      <w:r w:rsidRPr="00B40808">
        <w:rPr>
          <w:b/>
          <w:bCs/>
          <w:u w:val="single"/>
        </w:rPr>
        <w:t>Trend 1:</w:t>
      </w:r>
      <w:r>
        <w:t xml:space="preserve"> Find a certain police station which is most active in its affinity and other police station which is least effective.</w:t>
      </w:r>
    </w:p>
    <w:p w14:paraId="543099B2" w14:textId="77ADFED8" w:rsidR="002A4AC0" w:rsidRDefault="00B40808" w:rsidP="00B40808">
      <w:pPr>
        <w:spacing w:after="160" w:line="259" w:lineRule="auto"/>
        <w:ind w:left="0" w:right="0"/>
      </w:pPr>
      <w:r>
        <w:t>Graph Type: Map</w:t>
      </w:r>
      <w:r w:rsidR="002A4AC0">
        <w:t>s</w:t>
      </w:r>
    </w:p>
    <w:p w14:paraId="69A6CCEC" w14:textId="35AB5101" w:rsidR="002A4AC0" w:rsidRDefault="00B40808" w:rsidP="002A4AC0">
      <w:pPr>
        <w:spacing w:after="160" w:line="259" w:lineRule="auto"/>
        <w:ind w:left="0" w:right="0"/>
      </w:pPr>
      <w:r w:rsidRPr="00B40808">
        <w:rPr>
          <w:b/>
          <w:bCs/>
          <w:u w:val="single"/>
        </w:rPr>
        <w:t>Trend 2:</w:t>
      </w:r>
      <w:r w:rsidR="002A4AC0" w:rsidRPr="002A4AC0">
        <w:rPr>
          <w:b/>
          <w:bCs/>
        </w:rPr>
        <w:t xml:space="preserve">  </w:t>
      </w:r>
      <w:r w:rsidR="002A4AC0">
        <w:t xml:space="preserve">Find the region in town where the </w:t>
      </w:r>
      <w:r w:rsidR="00FA07F0">
        <w:t>robbery and theft</w:t>
      </w:r>
      <w:r w:rsidR="002A4AC0">
        <w:t xml:space="preserve"> cases are reported more and use a line graph to find the increase in offenses over time.</w:t>
      </w:r>
    </w:p>
    <w:p w14:paraId="13CF76B2" w14:textId="74AA1A70" w:rsidR="002A4AC0" w:rsidRDefault="002A4AC0" w:rsidP="002A4AC0">
      <w:pPr>
        <w:spacing w:after="160" w:line="259" w:lineRule="auto"/>
        <w:ind w:left="0" w:right="0"/>
      </w:pPr>
      <w:r>
        <w:t>Graph Type: Line</w:t>
      </w:r>
    </w:p>
    <w:p w14:paraId="3CC541C9" w14:textId="76E7DA67" w:rsidR="002A4AC0" w:rsidRPr="002A4AC0" w:rsidRDefault="002A4AC0" w:rsidP="002A4AC0">
      <w:pPr>
        <w:spacing w:after="160" w:line="259" w:lineRule="auto"/>
        <w:ind w:left="0" w:right="0"/>
      </w:pPr>
      <w:r w:rsidRPr="002A4AC0">
        <w:rPr>
          <w:b/>
          <w:bCs/>
          <w:u w:val="single"/>
        </w:rPr>
        <w:t>Trend 3</w:t>
      </w:r>
      <w:r>
        <w:rPr>
          <w:b/>
          <w:bCs/>
          <w:u w:val="single"/>
        </w:rPr>
        <w:t>:</w:t>
      </w:r>
      <w:r w:rsidRPr="002A4AC0">
        <w:rPr>
          <w:b/>
          <w:bCs/>
        </w:rPr>
        <w:t xml:space="preserve"> </w:t>
      </w:r>
      <w:r w:rsidR="00796A96">
        <w:t>Heat map of the crimes occurring in the specific region per month. The months can be changes with the help of a slider.</w:t>
      </w:r>
    </w:p>
    <w:p w14:paraId="65AA3BA9" w14:textId="36EF2DF9" w:rsidR="00466FCD" w:rsidRPr="00B40808" w:rsidRDefault="00466FCD" w:rsidP="00466FCD">
      <w:pPr>
        <w:spacing w:after="160" w:line="259" w:lineRule="auto"/>
        <w:ind w:left="0" w:right="0"/>
      </w:pPr>
      <w:r w:rsidRPr="00B40808">
        <w:rPr>
          <w:b/>
          <w:bCs/>
          <w:u w:val="single"/>
        </w:rPr>
        <w:t xml:space="preserve">Trend </w:t>
      </w:r>
      <w:r>
        <w:rPr>
          <w:b/>
          <w:bCs/>
          <w:u w:val="single"/>
        </w:rPr>
        <w:t>4</w:t>
      </w:r>
      <w:r w:rsidRPr="00B40808">
        <w:rPr>
          <w:b/>
          <w:bCs/>
          <w:u w:val="single"/>
        </w:rPr>
        <w:t>:</w:t>
      </w:r>
      <w:r>
        <w:rPr>
          <w:b/>
          <w:bCs/>
          <w:u w:val="single"/>
        </w:rPr>
        <w:t xml:space="preserve"> </w:t>
      </w:r>
      <w:r>
        <w:t xml:space="preserve">Find </w:t>
      </w:r>
      <w:r>
        <w:rPr>
          <w:lang w:eastAsia="zh-CN"/>
        </w:rPr>
        <w:t>the crime information</w:t>
      </w:r>
      <w:r>
        <w:t xml:space="preserve"> at a certain location on map within a given radius. The center point and radius can be inputted by users.</w:t>
      </w:r>
    </w:p>
    <w:p w14:paraId="3001F081" w14:textId="758038D5" w:rsidR="00466FCD" w:rsidRDefault="00466FCD" w:rsidP="00466FCD">
      <w:pPr>
        <w:spacing w:after="160" w:line="259" w:lineRule="auto"/>
        <w:ind w:left="0" w:right="0"/>
      </w:pPr>
      <w:r w:rsidRPr="00B40808">
        <w:rPr>
          <w:b/>
          <w:bCs/>
          <w:u w:val="single"/>
        </w:rPr>
        <w:t xml:space="preserve">Trend </w:t>
      </w:r>
      <w:r>
        <w:rPr>
          <w:b/>
          <w:bCs/>
          <w:u w:val="single"/>
        </w:rPr>
        <w:t>5</w:t>
      </w:r>
      <w:r w:rsidRPr="00B40808">
        <w:rPr>
          <w:b/>
          <w:bCs/>
          <w:u w:val="single"/>
        </w:rPr>
        <w:t>:</w:t>
      </w:r>
      <w:r w:rsidRPr="008E7B0A">
        <w:t xml:space="preserve"> </w:t>
      </w:r>
      <w:r>
        <w:t xml:space="preserve">Find </w:t>
      </w:r>
      <w:r>
        <w:rPr>
          <w:lang w:eastAsia="zh-CN"/>
        </w:rPr>
        <w:t>the crime information</w:t>
      </w:r>
      <w:r>
        <w:t xml:space="preserve"> at a certain location on map within a given polygon. The polygon can be inputted by users.</w:t>
      </w:r>
    </w:p>
    <w:p w14:paraId="53112EC0" w14:textId="539FC59C" w:rsidR="00BF5787" w:rsidRPr="006E1A49" w:rsidRDefault="00BF5787" w:rsidP="00466FCD">
      <w:pPr>
        <w:spacing w:after="160" w:line="259" w:lineRule="auto"/>
        <w:ind w:left="0" w:right="0"/>
        <w:rPr>
          <w:b/>
          <w:bCs/>
          <w:u w:val="single"/>
        </w:rPr>
      </w:pPr>
      <w:r w:rsidRPr="00BF5787">
        <w:rPr>
          <w:b/>
          <w:bCs/>
          <w:u w:val="single"/>
        </w:rPr>
        <w:t>Trend 6:</w:t>
      </w:r>
      <w:r w:rsidR="006E1A49">
        <w:t xml:space="preserve"> </w:t>
      </w:r>
      <w:r w:rsidR="006E1A49" w:rsidRPr="006E1A49">
        <w:t>Pie chart</w:t>
      </w:r>
      <w:r w:rsidRPr="006E1A49">
        <w:t xml:space="preserve"> of various crimes</w:t>
      </w:r>
      <w:r w:rsidR="006E1A49">
        <w:t xml:space="preserve"> committed</w:t>
      </w:r>
      <w:r w:rsidRPr="006E1A49">
        <w:t xml:space="preserve"> in a single year</w:t>
      </w:r>
      <w:r w:rsidR="006E1A49">
        <w:t>. The user inputs the year.</w:t>
      </w:r>
    </w:p>
    <w:p w14:paraId="336CD76D" w14:textId="295DB6E8" w:rsidR="006E1A49" w:rsidRDefault="006E1A49" w:rsidP="00466FCD">
      <w:pPr>
        <w:spacing w:after="160" w:line="259" w:lineRule="auto"/>
        <w:ind w:left="0" w:right="0"/>
      </w:pPr>
      <w:r w:rsidRPr="006E1A49">
        <w:rPr>
          <w:b/>
          <w:bCs/>
          <w:u w:val="single"/>
        </w:rPr>
        <w:t>Trend 7:</w:t>
      </w:r>
      <w:r>
        <w:t xml:space="preserve"> Top 5 most unsafe college </w:t>
      </w:r>
      <w:r w:rsidRPr="006E1A49">
        <w:t>graph with the number of crimes in the college area</w:t>
      </w:r>
      <w:r>
        <w:t>.</w:t>
      </w:r>
    </w:p>
    <w:p w14:paraId="0B3EA7AB" w14:textId="77777777" w:rsidR="006E1A49" w:rsidRPr="006E1A49" w:rsidRDefault="006E1A49" w:rsidP="00466FCD">
      <w:pPr>
        <w:spacing w:after="160" w:line="259" w:lineRule="auto"/>
        <w:ind w:left="0" w:right="0"/>
        <w:rPr>
          <w:b/>
          <w:bCs/>
          <w:u w:val="single"/>
        </w:rPr>
      </w:pPr>
    </w:p>
    <w:p w14:paraId="5BE8053C" w14:textId="33C537FF" w:rsidR="00B40808" w:rsidRPr="00B40808" w:rsidRDefault="00B40808" w:rsidP="00466FCD">
      <w:pPr>
        <w:spacing w:after="160" w:line="259" w:lineRule="auto"/>
        <w:ind w:left="0" w:right="0"/>
      </w:pPr>
    </w:p>
    <w:p w14:paraId="4B281EB6" w14:textId="77777777" w:rsidR="009B0C0A" w:rsidRPr="0033410A" w:rsidRDefault="009B0C0A" w:rsidP="0033410A">
      <w:pPr>
        <w:jc w:val="both"/>
        <w:rPr>
          <w:rFonts w:cstheme="minorHAnsi"/>
          <w:color w:val="000000"/>
          <w:shd w:val="clear" w:color="auto" w:fill="FFFFFF"/>
        </w:rPr>
      </w:pPr>
    </w:p>
    <w:p w14:paraId="682D4D8D" w14:textId="77777777" w:rsidR="005E7ACB" w:rsidRPr="005E7ACB" w:rsidRDefault="005E7ACB" w:rsidP="005E7ACB">
      <w:pPr>
        <w:jc w:val="both"/>
        <w:rPr>
          <w:rFonts w:cstheme="minorHAnsi"/>
          <w:sz w:val="28"/>
          <w:szCs w:val="28"/>
        </w:rPr>
      </w:pPr>
    </w:p>
    <w:p w14:paraId="39B11174" w14:textId="58F7695A" w:rsidR="005E7ACB" w:rsidRDefault="005E7ACB" w:rsidP="005E7ACB"/>
    <w:p w14:paraId="58B12674" w14:textId="77777777" w:rsidR="00796A96" w:rsidRDefault="00796A96" w:rsidP="00BE22F5">
      <w:pPr>
        <w:spacing w:after="160" w:line="259" w:lineRule="auto"/>
        <w:ind w:left="0" w:right="0"/>
        <w:rPr>
          <w:b/>
          <w:bCs/>
          <w:sz w:val="28"/>
          <w:szCs w:val="28"/>
        </w:rPr>
      </w:pPr>
    </w:p>
    <w:p w14:paraId="3931470E" w14:textId="17B874C7" w:rsidR="00796A96" w:rsidRDefault="00796A96" w:rsidP="00BE22F5">
      <w:pPr>
        <w:spacing w:after="160" w:line="259" w:lineRule="auto"/>
        <w:ind w:left="0" w:right="0"/>
        <w:rPr>
          <w:b/>
          <w:bCs/>
          <w:sz w:val="28"/>
          <w:szCs w:val="28"/>
        </w:rPr>
      </w:pPr>
    </w:p>
    <w:p w14:paraId="78B6A7C9" w14:textId="77777777" w:rsidR="00BF5787" w:rsidRDefault="00BF5787" w:rsidP="00BE22F5">
      <w:pPr>
        <w:spacing w:after="160" w:line="259" w:lineRule="auto"/>
        <w:ind w:left="0" w:right="0"/>
        <w:rPr>
          <w:b/>
          <w:bCs/>
          <w:sz w:val="28"/>
          <w:szCs w:val="28"/>
        </w:rPr>
      </w:pPr>
    </w:p>
    <w:p w14:paraId="6712ED65" w14:textId="1F1D1166" w:rsidR="00BE22F5" w:rsidRDefault="00BE22F5" w:rsidP="00BE22F5">
      <w:pPr>
        <w:spacing w:after="160" w:line="259" w:lineRule="auto"/>
        <w:ind w:left="0" w:right="0"/>
        <w:rPr>
          <w:b/>
          <w:bCs/>
          <w:sz w:val="28"/>
          <w:szCs w:val="28"/>
        </w:rPr>
      </w:pPr>
      <w:r>
        <w:rPr>
          <w:b/>
          <w:bCs/>
          <w:sz w:val="28"/>
          <w:szCs w:val="28"/>
        </w:rPr>
        <w:t>DATASET</w:t>
      </w:r>
    </w:p>
    <w:p w14:paraId="26919636" w14:textId="124FB2D9" w:rsidR="005E7ACB" w:rsidRDefault="00BE22F5" w:rsidP="00BE22F5">
      <w:pPr>
        <w:pStyle w:val="ListParagraph"/>
        <w:numPr>
          <w:ilvl w:val="0"/>
          <w:numId w:val="16"/>
        </w:numPr>
      </w:pPr>
      <w:r>
        <w:t xml:space="preserve">Records of police incident filed by law enforcement officers and individuals through the self-service online reporting for non-emergency cases released by the San Francisco police department. </w:t>
      </w:r>
      <w:hyperlink r:id="rId15" w:history="1">
        <w:r>
          <w:rPr>
            <w:rStyle w:val="Hyperlink"/>
          </w:rPr>
          <w:t>https://data.sfgov.org/Public-Safety/Police-Department-Incident-Reports-2018-to-Present/wg3w-h783</w:t>
        </w:r>
      </w:hyperlink>
      <w:r>
        <w:t xml:space="preserve"> </w:t>
      </w:r>
    </w:p>
    <w:p w14:paraId="168CE6CE" w14:textId="0BCE96A1" w:rsidR="00BF5787" w:rsidRDefault="00BF5787" w:rsidP="00BE22F5">
      <w:pPr>
        <w:pStyle w:val="ListParagraph"/>
        <w:numPr>
          <w:ilvl w:val="0"/>
          <w:numId w:val="16"/>
        </w:numPr>
      </w:pPr>
      <w:r w:rsidRPr="00BF5787">
        <w:t>SF Police Calls for Service and Incidents</w:t>
      </w:r>
      <w:r>
        <w:t xml:space="preserve"> </w:t>
      </w:r>
      <w:hyperlink r:id="rId16" w:history="1">
        <w:r>
          <w:rPr>
            <w:rStyle w:val="Hyperlink"/>
          </w:rPr>
          <w:t>https://www.kaggle.com/san-francisco/sf-police-calls-for-service-and-incidents</w:t>
        </w:r>
      </w:hyperlink>
    </w:p>
    <w:p w14:paraId="0F756779" w14:textId="1F897B1C" w:rsidR="00BF5787" w:rsidRDefault="00BF5787" w:rsidP="00BE22F5">
      <w:pPr>
        <w:pStyle w:val="ListParagraph"/>
        <w:numPr>
          <w:ilvl w:val="0"/>
          <w:numId w:val="16"/>
        </w:numPr>
      </w:pPr>
      <w:r w:rsidRPr="00BF5787">
        <w:t>“American University Data” IPEDS dataset</w:t>
      </w:r>
      <w:r>
        <w:t xml:space="preserve"> </w:t>
      </w:r>
      <w:hyperlink r:id="rId17" w:history="1">
        <w:r>
          <w:rPr>
            <w:rStyle w:val="Hyperlink"/>
          </w:rPr>
          <w:t>https://www.kaggle.com/sumithbhongale/american-university-data-ipeds-dataset</w:t>
        </w:r>
      </w:hyperlink>
    </w:p>
    <w:p w14:paraId="4D7D5A05" w14:textId="3E4E3EA7" w:rsidR="00BE22F5" w:rsidRDefault="00BE22F5" w:rsidP="00BE22F5">
      <w:pPr>
        <w:pStyle w:val="ListParagraph"/>
      </w:pPr>
    </w:p>
    <w:p w14:paraId="5AC64FBA" w14:textId="04ED8238" w:rsidR="00BE22F5" w:rsidRDefault="00BE22F5" w:rsidP="00BE22F5">
      <w:pPr>
        <w:pStyle w:val="ListParagraph"/>
      </w:pPr>
    </w:p>
    <w:p w14:paraId="26A9442F" w14:textId="46A98E80" w:rsidR="00BE22F5" w:rsidRDefault="00BE22F5" w:rsidP="00BE22F5">
      <w:pPr>
        <w:pStyle w:val="ListParagraph"/>
      </w:pPr>
    </w:p>
    <w:p w14:paraId="4B10F349" w14:textId="645225BD" w:rsidR="00BE22F5" w:rsidRDefault="00BE22F5" w:rsidP="00BE22F5">
      <w:pPr>
        <w:pStyle w:val="ListParagraph"/>
        <w:ind w:left="0"/>
      </w:pPr>
    </w:p>
    <w:p w14:paraId="10B5532D" w14:textId="13016824" w:rsidR="00BE22F5" w:rsidRDefault="00BE22F5" w:rsidP="00BE22F5">
      <w:pPr>
        <w:spacing w:after="160" w:line="259" w:lineRule="auto"/>
        <w:ind w:left="0" w:right="0"/>
        <w:rPr>
          <w:b/>
          <w:bCs/>
          <w:sz w:val="28"/>
          <w:szCs w:val="28"/>
        </w:rPr>
      </w:pPr>
      <w:r>
        <w:rPr>
          <w:b/>
          <w:bCs/>
          <w:sz w:val="28"/>
          <w:szCs w:val="28"/>
        </w:rPr>
        <w:t>Software Stack</w:t>
      </w:r>
    </w:p>
    <w:p w14:paraId="3804F203" w14:textId="09F8CB91" w:rsidR="00BE22F5" w:rsidRDefault="00BE22F5" w:rsidP="00BE22F5">
      <w:pPr>
        <w:spacing w:after="160" w:line="259" w:lineRule="auto"/>
        <w:ind w:left="0" w:right="0"/>
        <w:rPr>
          <w:sz w:val="24"/>
          <w:szCs w:val="24"/>
        </w:rPr>
      </w:pPr>
      <w:r>
        <w:rPr>
          <w:sz w:val="24"/>
          <w:szCs w:val="24"/>
        </w:rPr>
        <w:t>Frontend</w:t>
      </w:r>
    </w:p>
    <w:p w14:paraId="28A62EF4" w14:textId="6503B9C1" w:rsidR="00BE22F5" w:rsidRPr="00BE22F5" w:rsidRDefault="00BE22F5" w:rsidP="00BE22F5">
      <w:pPr>
        <w:pStyle w:val="ListParagraph"/>
        <w:numPr>
          <w:ilvl w:val="0"/>
          <w:numId w:val="16"/>
        </w:numPr>
        <w:spacing w:after="160" w:line="259" w:lineRule="auto"/>
        <w:ind w:right="0"/>
        <w:rPr>
          <w:b/>
          <w:bCs/>
          <w:sz w:val="24"/>
          <w:szCs w:val="24"/>
        </w:rPr>
      </w:pPr>
      <w:r>
        <w:t>HTML</w:t>
      </w:r>
    </w:p>
    <w:p w14:paraId="5AF9FF39" w14:textId="7E65E102" w:rsidR="00BE22F5" w:rsidRPr="00796A96" w:rsidRDefault="00BE22F5" w:rsidP="00BE22F5">
      <w:pPr>
        <w:pStyle w:val="ListParagraph"/>
        <w:numPr>
          <w:ilvl w:val="0"/>
          <w:numId w:val="16"/>
        </w:numPr>
        <w:spacing w:after="160" w:line="259" w:lineRule="auto"/>
        <w:ind w:right="0"/>
        <w:rPr>
          <w:b/>
          <w:bCs/>
          <w:sz w:val="24"/>
          <w:szCs w:val="24"/>
        </w:rPr>
      </w:pPr>
      <w:r>
        <w:t>CSS</w:t>
      </w:r>
    </w:p>
    <w:p w14:paraId="2575F759" w14:textId="47CF4DC8" w:rsidR="00796A96" w:rsidRPr="00BE22F5" w:rsidRDefault="00796A96" w:rsidP="00BE22F5">
      <w:pPr>
        <w:pStyle w:val="ListParagraph"/>
        <w:numPr>
          <w:ilvl w:val="0"/>
          <w:numId w:val="16"/>
        </w:numPr>
        <w:spacing w:after="160" w:line="259" w:lineRule="auto"/>
        <w:ind w:right="0"/>
        <w:rPr>
          <w:b/>
          <w:bCs/>
          <w:sz w:val="24"/>
          <w:szCs w:val="24"/>
        </w:rPr>
      </w:pPr>
      <w:r>
        <w:t>Bootstrap</w:t>
      </w:r>
    </w:p>
    <w:p w14:paraId="4FB15E90" w14:textId="5818D3D6" w:rsidR="00BE22F5" w:rsidRDefault="00BE22F5" w:rsidP="00BE22F5">
      <w:pPr>
        <w:spacing w:after="160" w:line="259" w:lineRule="auto"/>
        <w:ind w:right="0"/>
        <w:rPr>
          <w:sz w:val="24"/>
          <w:szCs w:val="24"/>
        </w:rPr>
      </w:pPr>
      <w:r>
        <w:rPr>
          <w:sz w:val="24"/>
          <w:szCs w:val="24"/>
        </w:rPr>
        <w:t>Backend</w:t>
      </w:r>
    </w:p>
    <w:p w14:paraId="4B8397D3" w14:textId="16830C56" w:rsidR="00BE22F5" w:rsidRDefault="00BE22F5" w:rsidP="00BE22F5">
      <w:pPr>
        <w:pStyle w:val="ListParagraph"/>
        <w:numPr>
          <w:ilvl w:val="0"/>
          <w:numId w:val="18"/>
        </w:numPr>
        <w:spacing w:after="160" w:line="259" w:lineRule="auto"/>
        <w:ind w:right="0"/>
      </w:pPr>
      <w:r w:rsidRPr="00BE22F5">
        <w:t>Python- Django Framework</w:t>
      </w:r>
    </w:p>
    <w:p w14:paraId="3C7D0CCB" w14:textId="5D184754" w:rsidR="00BE22F5" w:rsidRDefault="00BE22F5" w:rsidP="00BE22F5">
      <w:pPr>
        <w:spacing w:after="160" w:line="259" w:lineRule="auto"/>
        <w:ind w:right="0"/>
        <w:rPr>
          <w:sz w:val="24"/>
          <w:szCs w:val="24"/>
        </w:rPr>
      </w:pPr>
      <w:r>
        <w:rPr>
          <w:sz w:val="24"/>
          <w:szCs w:val="24"/>
        </w:rPr>
        <w:t>Database</w:t>
      </w:r>
    </w:p>
    <w:p w14:paraId="07754506" w14:textId="4150F095" w:rsidR="00BE22F5" w:rsidRPr="002A4AC0" w:rsidRDefault="00BE22F5" w:rsidP="00BE22F5">
      <w:pPr>
        <w:pStyle w:val="ListParagraph"/>
        <w:numPr>
          <w:ilvl w:val="0"/>
          <w:numId w:val="17"/>
        </w:numPr>
        <w:spacing w:after="160" w:line="259" w:lineRule="auto"/>
        <w:ind w:right="0"/>
        <w:rPr>
          <w:sz w:val="24"/>
          <w:szCs w:val="24"/>
        </w:rPr>
      </w:pPr>
      <w:r>
        <w:t>Oracle database</w:t>
      </w:r>
      <w:r w:rsidR="002A4AC0">
        <w:t xml:space="preserve"> </w:t>
      </w:r>
      <w:r>
        <w:t>(instance running on CISE servers)</w:t>
      </w:r>
    </w:p>
    <w:p w14:paraId="13AF0420" w14:textId="05559C45" w:rsidR="002A4AC0" w:rsidRDefault="002A4AC0" w:rsidP="002A4AC0">
      <w:pPr>
        <w:spacing w:after="160" w:line="259" w:lineRule="auto"/>
        <w:ind w:right="0"/>
        <w:rPr>
          <w:sz w:val="24"/>
          <w:szCs w:val="24"/>
        </w:rPr>
      </w:pPr>
    </w:p>
    <w:p w14:paraId="4058BEEF" w14:textId="1FC26437" w:rsidR="002A4AC0" w:rsidRDefault="002A4AC0" w:rsidP="002A4AC0">
      <w:pPr>
        <w:spacing w:after="160" w:line="259" w:lineRule="auto"/>
        <w:ind w:right="0"/>
        <w:rPr>
          <w:sz w:val="24"/>
          <w:szCs w:val="24"/>
        </w:rPr>
      </w:pPr>
    </w:p>
    <w:p w14:paraId="1F58AFA2" w14:textId="52ECC689" w:rsidR="002A4AC0" w:rsidRDefault="002A4AC0" w:rsidP="002A4AC0">
      <w:pPr>
        <w:spacing w:after="160" w:line="259" w:lineRule="auto"/>
        <w:ind w:left="0" w:right="0"/>
        <w:rPr>
          <w:b/>
          <w:bCs/>
          <w:sz w:val="28"/>
          <w:szCs w:val="28"/>
        </w:rPr>
      </w:pPr>
      <w:r>
        <w:rPr>
          <w:b/>
          <w:bCs/>
          <w:sz w:val="28"/>
          <w:szCs w:val="28"/>
        </w:rPr>
        <w:t>References</w:t>
      </w:r>
    </w:p>
    <w:p w14:paraId="2224D3C5" w14:textId="4BDA2405" w:rsidR="002A4AC0" w:rsidRPr="002A4AC0" w:rsidRDefault="00796A96" w:rsidP="002A4AC0">
      <w:pPr>
        <w:pStyle w:val="ListParagraph"/>
        <w:numPr>
          <w:ilvl w:val="0"/>
          <w:numId w:val="21"/>
        </w:numPr>
        <w:spacing w:after="160" w:line="259" w:lineRule="auto"/>
        <w:ind w:right="0"/>
      </w:pPr>
      <w:r>
        <w:t xml:space="preserve">Crime Analysis, </w:t>
      </w:r>
      <w:hyperlink r:id="rId18" w:history="1">
        <w:r>
          <w:rPr>
            <w:rStyle w:val="Hyperlink"/>
          </w:rPr>
          <w:t>https://en.wikipedia.org/wiki/Crime_analysis</w:t>
        </w:r>
      </w:hyperlink>
    </w:p>
    <w:p w14:paraId="32C458D8" w14:textId="165B9842" w:rsidR="002A4AC0" w:rsidRPr="002A4AC0" w:rsidRDefault="002A4AC0" w:rsidP="002A4AC0">
      <w:pPr>
        <w:spacing w:after="160" w:line="259" w:lineRule="auto"/>
        <w:ind w:left="0" w:right="0"/>
      </w:pPr>
    </w:p>
    <w:p w14:paraId="7F8B556A" w14:textId="77777777" w:rsidR="002A4AC0" w:rsidRDefault="002A4AC0" w:rsidP="002A4AC0">
      <w:pPr>
        <w:spacing w:after="160" w:line="259" w:lineRule="auto"/>
        <w:ind w:right="0"/>
        <w:rPr>
          <w:sz w:val="24"/>
          <w:szCs w:val="24"/>
        </w:rPr>
      </w:pPr>
    </w:p>
    <w:p w14:paraId="01C3D2C5" w14:textId="77777777" w:rsidR="002A4AC0" w:rsidRPr="002A4AC0" w:rsidRDefault="002A4AC0" w:rsidP="002A4AC0">
      <w:pPr>
        <w:spacing w:after="160" w:line="259" w:lineRule="auto"/>
        <w:ind w:right="0"/>
        <w:rPr>
          <w:sz w:val="24"/>
          <w:szCs w:val="24"/>
        </w:rPr>
      </w:pPr>
    </w:p>
    <w:p w14:paraId="43CFECAF" w14:textId="1505CDDF" w:rsidR="00BE22F5" w:rsidRDefault="00BE22F5" w:rsidP="00BE22F5">
      <w:pPr>
        <w:spacing w:after="160" w:line="259" w:lineRule="auto"/>
        <w:ind w:left="0" w:right="0"/>
        <w:rPr>
          <w:b/>
          <w:bCs/>
          <w:sz w:val="28"/>
          <w:szCs w:val="28"/>
        </w:rPr>
      </w:pPr>
    </w:p>
    <w:sectPr w:rsidR="00BE22F5">
      <w:headerReference w:type="default" r:id="rId19"/>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438C2" w14:textId="77777777" w:rsidR="006766CA" w:rsidRDefault="006766CA">
      <w:r>
        <w:separator/>
      </w:r>
    </w:p>
    <w:p w14:paraId="6D524D01" w14:textId="77777777" w:rsidR="006766CA" w:rsidRDefault="006766CA"/>
  </w:endnote>
  <w:endnote w:type="continuationSeparator" w:id="0">
    <w:p w14:paraId="6D32F8F0" w14:textId="77777777" w:rsidR="006766CA" w:rsidRDefault="006766CA">
      <w:r>
        <w:continuationSeparator/>
      </w:r>
    </w:p>
    <w:p w14:paraId="5784F071" w14:textId="77777777" w:rsidR="006766CA" w:rsidRDefault="00676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32E7608B" w14:textId="77777777" w:rsidTr="00B87079">
      <w:tc>
        <w:tcPr>
          <w:tcW w:w="750" w:type="pct"/>
        </w:tcPr>
        <w:p w14:paraId="2C8B73D0" w14:textId="404ABEFE" w:rsidR="00907CBB" w:rsidRDefault="00907CBB">
          <w:pPr>
            <w:pStyle w:val="Footer"/>
          </w:pPr>
        </w:p>
      </w:tc>
      <w:tc>
        <w:tcPr>
          <w:tcW w:w="3500" w:type="pct"/>
        </w:tcPr>
        <w:p w14:paraId="7CE6B28C" w14:textId="77777777" w:rsidR="00907CBB" w:rsidRDefault="006766CA" w:rsidP="00B87079">
          <w:pPr>
            <w:pStyle w:val="Footer"/>
            <w:jc w:val="center"/>
          </w:pPr>
          <w:sdt>
            <w:sdtPr>
              <w:alias w:val="Title:"/>
              <w:tag w:val="Title:"/>
              <w:id w:val="1144241896"/>
              <w:placeholder>
                <w:docPart w:val="232484B70317411AA24F1C0798B29144"/>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B87079">
                <w:t>Project Communication Plan</w:t>
              </w:r>
            </w:sdtContent>
          </w:sdt>
        </w:p>
      </w:tc>
      <w:tc>
        <w:tcPr>
          <w:tcW w:w="750" w:type="pct"/>
        </w:tcPr>
        <w:p w14:paraId="395CA9B5" w14:textId="77777777"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716F7B87"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BA22D" w14:textId="77777777" w:rsidR="006766CA" w:rsidRDefault="006766CA">
      <w:r>
        <w:separator/>
      </w:r>
    </w:p>
    <w:p w14:paraId="2C4942AF" w14:textId="77777777" w:rsidR="006766CA" w:rsidRDefault="006766CA"/>
  </w:footnote>
  <w:footnote w:type="continuationSeparator" w:id="0">
    <w:p w14:paraId="5C3A65E1" w14:textId="77777777" w:rsidR="006766CA" w:rsidRDefault="006766CA">
      <w:r>
        <w:continuationSeparator/>
      </w:r>
    </w:p>
    <w:p w14:paraId="476355FC" w14:textId="77777777" w:rsidR="006766CA" w:rsidRDefault="006766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23E2E" w14:textId="0FE28548" w:rsidR="00907CBB" w:rsidRPr="0033410A" w:rsidRDefault="0033410A">
    <w:pPr>
      <w:pStyle w:val="Header"/>
      <w:rPr>
        <w:lang w:val="en-IN"/>
      </w:rPr>
    </w:pPr>
    <w:r>
      <w:rPr>
        <w:lang w:val="en-IN"/>
      </w:rPr>
      <w:t>Database Management Systems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0F9EB"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360B1BAB" wp14:editId="63314968">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8C6F00"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74867"/>
    <w:multiLevelType w:val="hybridMultilevel"/>
    <w:tmpl w:val="4A562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994635"/>
    <w:multiLevelType w:val="hybridMultilevel"/>
    <w:tmpl w:val="4A562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6430C6"/>
    <w:multiLevelType w:val="hybridMultilevel"/>
    <w:tmpl w:val="EE96A70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F2518"/>
    <w:multiLevelType w:val="hybridMultilevel"/>
    <w:tmpl w:val="11621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C14F28"/>
    <w:multiLevelType w:val="hybridMultilevel"/>
    <w:tmpl w:val="0F0CA86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6" w15:restartNumberingAfterBreak="0">
    <w:nsid w:val="40AC4433"/>
    <w:multiLevelType w:val="hybridMultilevel"/>
    <w:tmpl w:val="41C4861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7" w15:restartNumberingAfterBreak="0">
    <w:nsid w:val="498E115F"/>
    <w:multiLevelType w:val="hybridMultilevel"/>
    <w:tmpl w:val="3EBC34F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8" w15:restartNumberingAfterBreak="0">
    <w:nsid w:val="5ABC2824"/>
    <w:multiLevelType w:val="hybridMultilevel"/>
    <w:tmpl w:val="BEF8A6EE"/>
    <w:lvl w:ilvl="0" w:tplc="1D76B164">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9" w15:restartNumberingAfterBreak="0">
    <w:nsid w:val="5B6622F8"/>
    <w:multiLevelType w:val="hybridMultilevel"/>
    <w:tmpl w:val="E130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EC773B"/>
    <w:multiLevelType w:val="hybridMultilevel"/>
    <w:tmpl w:val="0764D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1"/>
  </w:num>
  <w:num w:numId="14">
    <w:abstractNumId w:val="10"/>
  </w:num>
  <w:num w:numId="15">
    <w:abstractNumId w:val="16"/>
  </w:num>
  <w:num w:numId="16">
    <w:abstractNumId w:val="19"/>
  </w:num>
  <w:num w:numId="17">
    <w:abstractNumId w:val="12"/>
  </w:num>
  <w:num w:numId="18">
    <w:abstractNumId w:val="15"/>
  </w:num>
  <w:num w:numId="19">
    <w:abstractNumId w:val="14"/>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21"/>
    <w:rsid w:val="00067E02"/>
    <w:rsid w:val="00080B8D"/>
    <w:rsid w:val="00107CB6"/>
    <w:rsid w:val="0013333F"/>
    <w:rsid w:val="00193898"/>
    <w:rsid w:val="002A4AC0"/>
    <w:rsid w:val="002B21AE"/>
    <w:rsid w:val="00312DD5"/>
    <w:rsid w:val="0032257A"/>
    <w:rsid w:val="0033410A"/>
    <w:rsid w:val="0033593E"/>
    <w:rsid w:val="00437174"/>
    <w:rsid w:val="004534A5"/>
    <w:rsid w:val="004566FA"/>
    <w:rsid w:val="00463EEB"/>
    <w:rsid w:val="00466FCD"/>
    <w:rsid w:val="00495232"/>
    <w:rsid w:val="004A4EC4"/>
    <w:rsid w:val="005326F4"/>
    <w:rsid w:val="005331CA"/>
    <w:rsid w:val="005504AE"/>
    <w:rsid w:val="005E7ACB"/>
    <w:rsid w:val="00605DD5"/>
    <w:rsid w:val="00660B21"/>
    <w:rsid w:val="006766CA"/>
    <w:rsid w:val="006D220E"/>
    <w:rsid w:val="006E17B5"/>
    <w:rsid w:val="006E1A49"/>
    <w:rsid w:val="00714CE5"/>
    <w:rsid w:val="00736E05"/>
    <w:rsid w:val="00796A96"/>
    <w:rsid w:val="007E5226"/>
    <w:rsid w:val="00822A8D"/>
    <w:rsid w:val="00831731"/>
    <w:rsid w:val="00852FE0"/>
    <w:rsid w:val="00874542"/>
    <w:rsid w:val="00907CBB"/>
    <w:rsid w:val="00913AE4"/>
    <w:rsid w:val="00976A9B"/>
    <w:rsid w:val="0099384F"/>
    <w:rsid w:val="009A32A1"/>
    <w:rsid w:val="009A66A1"/>
    <w:rsid w:val="009B0C0A"/>
    <w:rsid w:val="009D2BD2"/>
    <w:rsid w:val="009E4D57"/>
    <w:rsid w:val="00A72CC5"/>
    <w:rsid w:val="00A812B0"/>
    <w:rsid w:val="00B40808"/>
    <w:rsid w:val="00B55F12"/>
    <w:rsid w:val="00B87079"/>
    <w:rsid w:val="00BE22F5"/>
    <w:rsid w:val="00BF5787"/>
    <w:rsid w:val="00C21FA4"/>
    <w:rsid w:val="00C2267C"/>
    <w:rsid w:val="00C41938"/>
    <w:rsid w:val="00C64B77"/>
    <w:rsid w:val="00C70D91"/>
    <w:rsid w:val="00CB5473"/>
    <w:rsid w:val="00D52617"/>
    <w:rsid w:val="00DA0B66"/>
    <w:rsid w:val="00E279B8"/>
    <w:rsid w:val="00E756E6"/>
    <w:rsid w:val="00E81121"/>
    <w:rsid w:val="00EA05B8"/>
    <w:rsid w:val="00EB203B"/>
    <w:rsid w:val="00F25B1F"/>
    <w:rsid w:val="00FA0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33B295"/>
  <w15:chartTrackingRefBased/>
  <w15:docId w15:val="{DF93F0CD-AB1F-4874-BE7F-AC84263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33410A"/>
    <w:pPr>
      <w:ind w:left="720"/>
      <w:contextualSpacing/>
    </w:pPr>
  </w:style>
  <w:style w:type="character" w:styleId="FollowedHyperlink">
    <w:name w:val="FollowedHyperlink"/>
    <w:basedOn w:val="DefaultParagraphFont"/>
    <w:uiPriority w:val="99"/>
    <w:semiHidden/>
    <w:unhideWhenUsed/>
    <w:rsid w:val="00BE22F5"/>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9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vkashid@ufl.edu" TargetMode="External"/><Relationship Id="rId18" Type="http://schemas.openxmlformats.org/officeDocument/2006/relationships/hyperlink" Target="https://en.wikipedia.org/wiki/Crime_analysis"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mailto:sjayanthshetty@ufl.edu" TargetMode="External"/><Relationship Id="rId17" Type="http://schemas.openxmlformats.org/officeDocument/2006/relationships/hyperlink" Target="https://www.kaggle.com/sumithbhongale/american-university-data-ipeds-dataset" TargetMode="External"/><Relationship Id="rId2" Type="http://schemas.openxmlformats.org/officeDocument/2006/relationships/customXml" Target="../customXml/item2.xml"/><Relationship Id="rId16" Type="http://schemas.openxmlformats.org/officeDocument/2006/relationships/hyperlink" Target="https://www.kaggle.com/san-francisco/sf-police-calls-for-service-and-incid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lindjayan@ufl.ed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ata.sfgov.org/Public-Safety/Police-Department-Incident-Reports-2018-to-Present/wg3w-h783"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xiang.zhou@ufl.edu"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k\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C42437F451491FA9FF80504A840C11"/>
        <w:category>
          <w:name w:val="General"/>
          <w:gallery w:val="placeholder"/>
        </w:category>
        <w:types>
          <w:type w:val="bbPlcHdr"/>
        </w:types>
        <w:behaviors>
          <w:behavior w:val="content"/>
        </w:behaviors>
        <w:guid w:val="{2511C71A-A13C-42A9-BC33-355F28581195}"/>
      </w:docPartPr>
      <w:docPartBody>
        <w:p w:rsidR="007E012E" w:rsidRDefault="00D879CC">
          <w:pPr>
            <w:pStyle w:val="43C42437F451491FA9FF80504A840C11"/>
          </w:pPr>
          <w:r>
            <w:t>Presented by:</w:t>
          </w:r>
        </w:p>
      </w:docPartBody>
    </w:docPart>
    <w:docPart>
      <w:docPartPr>
        <w:name w:val="3842D948C31B4C879EF6548676E579C0"/>
        <w:category>
          <w:name w:val="General"/>
          <w:gallery w:val="placeholder"/>
        </w:category>
        <w:types>
          <w:type w:val="bbPlcHdr"/>
        </w:types>
        <w:behaviors>
          <w:behavior w:val="content"/>
        </w:behaviors>
        <w:guid w:val="{003E633A-451C-4752-B875-71F55D465A40}"/>
      </w:docPartPr>
      <w:docPartBody>
        <w:p w:rsidR="007E012E" w:rsidRDefault="00D879CC">
          <w:pPr>
            <w:pStyle w:val="3842D948C31B4C879EF6548676E579C0"/>
          </w:pPr>
          <w:r>
            <w:t>Your name</w:t>
          </w:r>
        </w:p>
      </w:docPartBody>
    </w:docPart>
    <w:docPart>
      <w:docPartPr>
        <w:name w:val="C8454BB5A9D8462690963AC4B4E34E72"/>
        <w:category>
          <w:name w:val="General"/>
          <w:gallery w:val="placeholder"/>
        </w:category>
        <w:types>
          <w:type w:val="bbPlcHdr"/>
        </w:types>
        <w:behaviors>
          <w:behavior w:val="content"/>
        </w:behaviors>
        <w:guid w:val="{C777CD63-269D-411F-9946-3122E44CD715}"/>
      </w:docPartPr>
      <w:docPartBody>
        <w:p w:rsidR="007E012E" w:rsidRDefault="00D879CC">
          <w:pPr>
            <w:pStyle w:val="C8454BB5A9D8462690963AC4B4E34E72"/>
          </w:pPr>
          <w:r>
            <w:t>company name</w:t>
          </w:r>
        </w:p>
      </w:docPartBody>
    </w:docPart>
    <w:docPart>
      <w:docPartPr>
        <w:name w:val="232484B70317411AA24F1C0798B29144"/>
        <w:category>
          <w:name w:val="General"/>
          <w:gallery w:val="placeholder"/>
        </w:category>
        <w:types>
          <w:type w:val="bbPlcHdr"/>
        </w:types>
        <w:behaviors>
          <w:behavior w:val="content"/>
        </w:behaviors>
        <w:guid w:val="{C8070C09-45D3-41E6-A515-C78B33BC6AFC}"/>
      </w:docPartPr>
      <w:docPartBody>
        <w:p w:rsidR="007E012E" w:rsidRDefault="00D879CC">
          <w:pPr>
            <w:pStyle w:val="232484B70317411AA24F1C0798B29144"/>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2E"/>
    <w:rsid w:val="000851B2"/>
    <w:rsid w:val="00240AF7"/>
    <w:rsid w:val="007E012E"/>
    <w:rsid w:val="00AD30B8"/>
    <w:rsid w:val="00D879CC"/>
    <w:rsid w:val="00E679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09FE84B20D4A659BBFD6F1D4E0B75A">
    <w:name w:val="1409FE84B20D4A659BBFD6F1D4E0B75A"/>
  </w:style>
  <w:style w:type="paragraph" w:customStyle="1" w:styleId="3727C53B988B4941BAC3F269531BD265">
    <w:name w:val="3727C53B988B4941BAC3F269531BD265"/>
  </w:style>
  <w:style w:type="paragraph" w:customStyle="1" w:styleId="1C6464574BE6426CB197794673BA24C9">
    <w:name w:val="1C6464574BE6426CB197794673BA24C9"/>
  </w:style>
  <w:style w:type="paragraph" w:customStyle="1" w:styleId="43C42437F451491FA9FF80504A840C11">
    <w:name w:val="43C42437F451491FA9FF80504A840C11"/>
  </w:style>
  <w:style w:type="paragraph" w:customStyle="1" w:styleId="3842D948C31B4C879EF6548676E579C0">
    <w:name w:val="3842D948C31B4C879EF6548676E579C0"/>
  </w:style>
  <w:style w:type="paragraph" w:customStyle="1" w:styleId="C8454BB5A9D8462690963AC4B4E34E72">
    <w:name w:val="C8454BB5A9D8462690963AC4B4E34E72"/>
  </w:style>
  <w:style w:type="paragraph" w:customStyle="1" w:styleId="33EFA82CCA974931AB8D05578E01CB67">
    <w:name w:val="33EFA82CCA974931AB8D05578E01CB67"/>
  </w:style>
  <w:style w:type="paragraph" w:customStyle="1" w:styleId="2762F3B84F3541DF9758902AA5F82BD1">
    <w:name w:val="2762F3B84F3541DF9758902AA5F82BD1"/>
  </w:style>
  <w:style w:type="paragraph" w:customStyle="1" w:styleId="9B6B6A6951C342F69657BC5D871E813A">
    <w:name w:val="9B6B6A6951C342F69657BC5D871E813A"/>
  </w:style>
  <w:style w:type="paragraph" w:customStyle="1" w:styleId="B0637D7C5C4347EEADDF9B4AAC385A4A">
    <w:name w:val="B0637D7C5C4347EEADDF9B4AAC385A4A"/>
  </w:style>
  <w:style w:type="paragraph" w:customStyle="1" w:styleId="8D65B92B2AB7445A835C447A0994AE11">
    <w:name w:val="8D65B92B2AB7445A835C447A0994AE11"/>
  </w:style>
  <w:style w:type="paragraph" w:customStyle="1" w:styleId="4BAB9A65B12F4065A8710E1AA7872A4E">
    <w:name w:val="4BAB9A65B12F4065A8710E1AA7872A4E"/>
  </w:style>
  <w:style w:type="paragraph" w:customStyle="1" w:styleId="16C2856119404CB6B466EC142E3D7878">
    <w:name w:val="16C2856119404CB6B466EC142E3D7878"/>
  </w:style>
  <w:style w:type="paragraph" w:customStyle="1" w:styleId="E5E0336CB9774B3393210AB297218FE5">
    <w:name w:val="E5E0336CB9774B3393210AB297218FE5"/>
  </w:style>
  <w:style w:type="paragraph" w:customStyle="1" w:styleId="7390024752A343F78284E535860F2ED5">
    <w:name w:val="7390024752A343F78284E535860F2ED5"/>
  </w:style>
  <w:style w:type="paragraph" w:customStyle="1" w:styleId="8691DA0199464D19B26E3C986F446C4B">
    <w:name w:val="8691DA0199464D19B26E3C986F446C4B"/>
  </w:style>
  <w:style w:type="paragraph" w:customStyle="1" w:styleId="32B02C84B7AF4A2A887FD0AA4BE45F9D">
    <w:name w:val="32B02C84B7AF4A2A887FD0AA4BE45F9D"/>
  </w:style>
  <w:style w:type="paragraph" w:customStyle="1" w:styleId="DB67B5BAE5F847EAA2F42E26ABB2F53F">
    <w:name w:val="DB67B5BAE5F847EAA2F42E26ABB2F53F"/>
  </w:style>
  <w:style w:type="paragraph" w:customStyle="1" w:styleId="CD4F5F7DF8AE4BD086A6AED2555425BF">
    <w:name w:val="CD4F5F7DF8AE4BD086A6AED2555425BF"/>
  </w:style>
  <w:style w:type="paragraph" w:customStyle="1" w:styleId="E808236AB9DA42A5930BE907602E1378">
    <w:name w:val="E808236AB9DA42A5930BE907602E1378"/>
  </w:style>
  <w:style w:type="paragraph" w:customStyle="1" w:styleId="9F4703D4B83842D99889C92D9536B283">
    <w:name w:val="9F4703D4B83842D99889C92D9536B283"/>
  </w:style>
  <w:style w:type="paragraph" w:customStyle="1" w:styleId="4720E019D950489EA8980D7AAC599E56">
    <w:name w:val="4720E019D950489EA8980D7AAC599E56"/>
  </w:style>
  <w:style w:type="paragraph" w:customStyle="1" w:styleId="92360D6F5FB740258971FF333FCC5205">
    <w:name w:val="92360D6F5FB740258971FF333FCC5205"/>
  </w:style>
  <w:style w:type="paragraph" w:customStyle="1" w:styleId="6143123995604FCE8AD8E95DC9E48FF3">
    <w:name w:val="6143123995604FCE8AD8E95DC9E48FF3"/>
  </w:style>
  <w:style w:type="paragraph" w:customStyle="1" w:styleId="93DE21B945EA4153903332B748962AF2">
    <w:name w:val="93DE21B945EA4153903332B748962AF2"/>
  </w:style>
  <w:style w:type="paragraph" w:customStyle="1" w:styleId="B6FB1A05031A4221885A9B4572237F55">
    <w:name w:val="B6FB1A05031A4221885A9B4572237F55"/>
  </w:style>
  <w:style w:type="paragraph" w:customStyle="1" w:styleId="A35B6314F4BF41C1A7ED2934F9FFB506">
    <w:name w:val="A35B6314F4BF41C1A7ED2934F9FFB506"/>
  </w:style>
  <w:style w:type="paragraph" w:customStyle="1" w:styleId="35D3C9714D0B4AA285A2166F688D6BCF">
    <w:name w:val="35D3C9714D0B4AA285A2166F688D6BCF"/>
  </w:style>
  <w:style w:type="paragraph" w:customStyle="1" w:styleId="12A48BF4F9394E0BBC54E468F8A9191B">
    <w:name w:val="12A48BF4F9394E0BBC54E468F8A9191B"/>
  </w:style>
  <w:style w:type="paragraph" w:customStyle="1" w:styleId="FDFC6F43DA5B418AA54EA5A095C4A91E">
    <w:name w:val="FDFC6F43DA5B418AA54EA5A095C4A91E"/>
  </w:style>
  <w:style w:type="paragraph" w:customStyle="1" w:styleId="5DDF04DC31664EE795B035A8B951FDDE">
    <w:name w:val="5DDF04DC31664EE795B035A8B951FDDE"/>
  </w:style>
  <w:style w:type="paragraph" w:customStyle="1" w:styleId="9772F47A0A2D4EF8808082E24EE9891B">
    <w:name w:val="9772F47A0A2D4EF8808082E24EE9891B"/>
  </w:style>
  <w:style w:type="paragraph" w:customStyle="1" w:styleId="4E22181B24414D8AAA8D94939C962F51">
    <w:name w:val="4E22181B24414D8AAA8D94939C962F51"/>
  </w:style>
  <w:style w:type="paragraph" w:customStyle="1" w:styleId="36BE5ED6B3E44147A035013E90483DA1">
    <w:name w:val="36BE5ED6B3E44147A035013E90483DA1"/>
  </w:style>
  <w:style w:type="paragraph" w:customStyle="1" w:styleId="ADDC996C27984EA084A8494B513BB72D">
    <w:name w:val="ADDC996C27984EA084A8494B513BB72D"/>
  </w:style>
  <w:style w:type="paragraph" w:customStyle="1" w:styleId="9815F91221F646AE8011B6AB170CF843">
    <w:name w:val="9815F91221F646AE8011B6AB170CF843"/>
  </w:style>
  <w:style w:type="paragraph" w:customStyle="1" w:styleId="246FC27A73514BCF84BF74A0971CA091">
    <w:name w:val="246FC27A73514BCF84BF74A0971CA091"/>
  </w:style>
  <w:style w:type="paragraph" w:customStyle="1" w:styleId="5430835879384FE79D44CAB21ACDA618">
    <w:name w:val="5430835879384FE79D44CAB21ACDA618"/>
  </w:style>
  <w:style w:type="paragraph" w:customStyle="1" w:styleId="3D247C0B8BA840CFB29A6A35F8A9F6B1">
    <w:name w:val="3D247C0B8BA840CFB29A6A35F8A9F6B1"/>
  </w:style>
  <w:style w:type="paragraph" w:customStyle="1" w:styleId="F9EAAF8FB7014E688E8245FF700BE9D0">
    <w:name w:val="F9EAAF8FB7014E688E8245FF700BE9D0"/>
  </w:style>
  <w:style w:type="paragraph" w:customStyle="1" w:styleId="3ED8A28BE46F4BD9BE11B30EC6E477BE">
    <w:name w:val="3ED8A28BE46F4BD9BE11B30EC6E477BE"/>
  </w:style>
  <w:style w:type="paragraph" w:customStyle="1" w:styleId="927392225F2049E782C94847A09C1A28">
    <w:name w:val="927392225F2049E782C94847A09C1A28"/>
  </w:style>
  <w:style w:type="paragraph" w:customStyle="1" w:styleId="0A14E34ABB5848B0BA3F245195AF53F5">
    <w:name w:val="0A14E34ABB5848B0BA3F245195AF53F5"/>
  </w:style>
  <w:style w:type="paragraph" w:customStyle="1" w:styleId="1EB6AFC736734F49B0F82F638A792F75">
    <w:name w:val="1EB6AFC736734F49B0F82F638A792F75"/>
  </w:style>
  <w:style w:type="paragraph" w:customStyle="1" w:styleId="9366758087074F8495E1348C4F578BDE">
    <w:name w:val="9366758087074F8495E1348C4F578BDE"/>
  </w:style>
  <w:style w:type="paragraph" w:customStyle="1" w:styleId="C293FFDBC7324649BC4565610B244D99">
    <w:name w:val="C293FFDBC7324649BC4565610B244D99"/>
  </w:style>
  <w:style w:type="paragraph" w:customStyle="1" w:styleId="ECC2F1DEBE60479BB93C48BF37C9CEE8">
    <w:name w:val="ECC2F1DEBE60479BB93C48BF37C9CEE8"/>
  </w:style>
  <w:style w:type="paragraph" w:customStyle="1" w:styleId="697EE4B9428849D692E3679522F9E2E2">
    <w:name w:val="697EE4B9428849D692E3679522F9E2E2"/>
  </w:style>
  <w:style w:type="paragraph" w:customStyle="1" w:styleId="2C859BD13F4E4A1F9D3E18C4968A7FFF">
    <w:name w:val="2C859BD13F4E4A1F9D3E18C4968A7FFF"/>
  </w:style>
  <w:style w:type="character" w:styleId="Strong">
    <w:name w:val="Strong"/>
    <w:basedOn w:val="DefaultParagraphFont"/>
    <w:uiPriority w:val="1"/>
    <w:qFormat/>
    <w:rPr>
      <w:b/>
      <w:bCs/>
    </w:rPr>
  </w:style>
  <w:style w:type="paragraph" w:customStyle="1" w:styleId="62623EE91F73463787CFE1A68D42376D">
    <w:name w:val="62623EE91F73463787CFE1A68D42376D"/>
  </w:style>
  <w:style w:type="paragraph" w:customStyle="1" w:styleId="39CDD38D36FD43239F6C61E12C1D83B5">
    <w:name w:val="39CDD38D36FD43239F6C61E12C1D83B5"/>
  </w:style>
  <w:style w:type="paragraph" w:customStyle="1" w:styleId="C4018C9A91004D67BEDE8447612264D5">
    <w:name w:val="C4018C9A91004D67BEDE8447612264D5"/>
  </w:style>
  <w:style w:type="paragraph" w:customStyle="1" w:styleId="B21755F82D6B4A39AE77D89DFE7EC77C">
    <w:name w:val="B21755F82D6B4A39AE77D89DFE7EC77C"/>
  </w:style>
  <w:style w:type="paragraph" w:customStyle="1" w:styleId="507AC5C464304D6BA4773363AF01908E">
    <w:name w:val="507AC5C464304D6BA4773363AF01908E"/>
  </w:style>
  <w:style w:type="paragraph" w:customStyle="1" w:styleId="959EDD8E04344EAA8301227D29C0EA36">
    <w:name w:val="959EDD8E04344EAA8301227D29C0EA36"/>
  </w:style>
  <w:style w:type="paragraph" w:customStyle="1" w:styleId="AED8275832F043D799EB457B90370048">
    <w:name w:val="AED8275832F043D799EB457B90370048"/>
  </w:style>
  <w:style w:type="paragraph" w:customStyle="1" w:styleId="DC89E7F057EE49CA9822243995C2E6E3">
    <w:name w:val="DC89E7F057EE49CA9822243995C2E6E3"/>
  </w:style>
  <w:style w:type="paragraph" w:customStyle="1" w:styleId="43F6A2C5E0FA4FBC88EF45D16AC75293">
    <w:name w:val="43F6A2C5E0FA4FBC88EF45D16AC75293"/>
  </w:style>
  <w:style w:type="paragraph" w:customStyle="1" w:styleId="5FFA7CA9D0C94950B0141F681A66197A">
    <w:name w:val="5FFA7CA9D0C94950B0141F681A66197A"/>
  </w:style>
  <w:style w:type="paragraph" w:customStyle="1" w:styleId="3F4D7158E0AD4B109342024E2093FE63">
    <w:name w:val="3F4D7158E0AD4B109342024E2093FE63"/>
  </w:style>
  <w:style w:type="paragraph" w:customStyle="1" w:styleId="2C2EB47D839C4F87AD55E8D334F10A38">
    <w:name w:val="2C2EB47D839C4F87AD55E8D334F10A38"/>
  </w:style>
  <w:style w:type="paragraph" w:customStyle="1" w:styleId="05AE3E23ED4B4F9E9C1DF33122EDB7F3">
    <w:name w:val="05AE3E23ED4B4F9E9C1DF33122EDB7F3"/>
  </w:style>
  <w:style w:type="paragraph" w:customStyle="1" w:styleId="7B3C84B3D43349E69DF2A4B6A2DAD979">
    <w:name w:val="7B3C84B3D43349E69DF2A4B6A2DAD979"/>
  </w:style>
  <w:style w:type="paragraph" w:customStyle="1" w:styleId="4259F083B11D45A4B5592D0E4EE3E5E2">
    <w:name w:val="4259F083B11D45A4B5592D0E4EE3E5E2"/>
  </w:style>
  <w:style w:type="paragraph" w:customStyle="1" w:styleId="77779F4DB99241188BC35241A7173A06">
    <w:name w:val="77779F4DB99241188BC35241A7173A06"/>
  </w:style>
  <w:style w:type="paragraph" w:customStyle="1" w:styleId="C40DD49813594C1C93BBA1B9A8CEC28B">
    <w:name w:val="C40DD49813594C1C93BBA1B9A8CEC28B"/>
  </w:style>
  <w:style w:type="paragraph" w:customStyle="1" w:styleId="B8825F9A1BFF440FB84D93CDE265290D">
    <w:name w:val="B8825F9A1BFF440FB84D93CDE265290D"/>
  </w:style>
  <w:style w:type="paragraph" w:customStyle="1" w:styleId="9C633DDF8239468BB06DDAE4A74E1433">
    <w:name w:val="9C633DDF8239468BB06DDAE4A74E1433"/>
  </w:style>
  <w:style w:type="paragraph" w:customStyle="1" w:styleId="A1858FC31B4B477D950755A7207DB8E9">
    <w:name w:val="A1858FC31B4B477D950755A7207DB8E9"/>
  </w:style>
  <w:style w:type="paragraph" w:customStyle="1" w:styleId="89ACF64B287A4D39B6E29A5BA6C02D16">
    <w:name w:val="89ACF64B287A4D39B6E29A5BA6C02D16"/>
  </w:style>
  <w:style w:type="paragraph" w:customStyle="1" w:styleId="923BCDC2F4E845CB8B338F1194B3069E">
    <w:name w:val="923BCDC2F4E845CB8B338F1194B3069E"/>
  </w:style>
  <w:style w:type="paragraph" w:customStyle="1" w:styleId="0F9F20F247974315AB502BA546ABFE5A">
    <w:name w:val="0F9F20F247974315AB502BA546ABFE5A"/>
  </w:style>
  <w:style w:type="paragraph" w:customStyle="1" w:styleId="32B30A3A98DA43A19B7C3E2B3F08D8EB">
    <w:name w:val="32B30A3A98DA43A19B7C3E2B3F08D8EB"/>
  </w:style>
  <w:style w:type="paragraph" w:customStyle="1" w:styleId="BDC759D0D31C417B8621D6BB68DBF8CD">
    <w:name w:val="BDC759D0D31C417B8621D6BB68DBF8CD"/>
  </w:style>
  <w:style w:type="paragraph" w:customStyle="1" w:styleId="C7CC0C687378471EA1568C92C7607956">
    <w:name w:val="C7CC0C687378471EA1568C92C7607956"/>
  </w:style>
  <w:style w:type="paragraph" w:customStyle="1" w:styleId="6EEA2F0D1BA449B394852D2DCC8C483F">
    <w:name w:val="6EEA2F0D1BA449B394852D2DCC8C483F"/>
  </w:style>
  <w:style w:type="paragraph" w:customStyle="1" w:styleId="A11F727A4BF34B8B9E26FF3F16DB5527">
    <w:name w:val="A11F727A4BF34B8B9E26FF3F16DB5527"/>
  </w:style>
  <w:style w:type="paragraph" w:customStyle="1" w:styleId="279F39447A7F476697327C38B205F60A">
    <w:name w:val="279F39447A7F476697327C38B205F60A"/>
  </w:style>
  <w:style w:type="paragraph" w:customStyle="1" w:styleId="E70AA7DCF6044F2A9E9C32DFEBAA0DF6">
    <w:name w:val="E70AA7DCF6044F2A9E9C32DFEBAA0DF6"/>
  </w:style>
  <w:style w:type="paragraph" w:customStyle="1" w:styleId="951CECB99E9A4EDBACC8100AB1E1694D">
    <w:name w:val="951CECB99E9A4EDBACC8100AB1E1694D"/>
  </w:style>
  <w:style w:type="paragraph" w:customStyle="1" w:styleId="D789A7F263734AC987248E7EE1E02E69">
    <w:name w:val="D789A7F263734AC987248E7EE1E02E69"/>
  </w:style>
  <w:style w:type="paragraph" w:customStyle="1" w:styleId="88495BDF644C4BA3ADFE2936B5812650">
    <w:name w:val="88495BDF644C4BA3ADFE2936B5812650"/>
  </w:style>
  <w:style w:type="paragraph" w:customStyle="1" w:styleId="FEE53FF3197049EE83A413EA3949E715">
    <w:name w:val="FEE53FF3197049EE83A413EA3949E715"/>
  </w:style>
  <w:style w:type="paragraph" w:customStyle="1" w:styleId="8295C9B6412A419DAE12E5A059A25755">
    <w:name w:val="8295C9B6412A419DAE12E5A059A25755"/>
  </w:style>
  <w:style w:type="paragraph" w:customStyle="1" w:styleId="157F980610D5488BB654CA86E669EAFC">
    <w:name w:val="157F980610D5488BB654CA86E669EAFC"/>
  </w:style>
  <w:style w:type="paragraph" w:customStyle="1" w:styleId="F22C98369532476C89D92618EC9628D0">
    <w:name w:val="F22C98369532476C89D92618EC9628D0"/>
  </w:style>
  <w:style w:type="paragraph" w:customStyle="1" w:styleId="5716EAE277674A4BB78BA3854BA3EADB">
    <w:name w:val="5716EAE277674A4BB78BA3854BA3EADB"/>
  </w:style>
  <w:style w:type="paragraph" w:customStyle="1" w:styleId="BEDCCB09E0D2444C8E74212743D4A61B">
    <w:name w:val="BEDCCB09E0D2444C8E74212743D4A61B"/>
  </w:style>
  <w:style w:type="paragraph" w:customStyle="1" w:styleId="2B235BD3E84A4E7ABB56579DA58A9274">
    <w:name w:val="2B235BD3E84A4E7ABB56579DA58A9274"/>
  </w:style>
  <w:style w:type="paragraph" w:customStyle="1" w:styleId="29C31B1337C84462AA1E85A11A3374FC">
    <w:name w:val="29C31B1337C84462AA1E85A11A3374FC"/>
  </w:style>
  <w:style w:type="paragraph" w:customStyle="1" w:styleId="8E8F93E164DF494A91AF35F7CFA438A7">
    <w:name w:val="8E8F93E164DF494A91AF35F7CFA438A7"/>
  </w:style>
  <w:style w:type="paragraph" w:customStyle="1" w:styleId="BDDE7889F85E4CB1BE5377D755BDF5EE">
    <w:name w:val="BDDE7889F85E4CB1BE5377D755BDF5EE"/>
  </w:style>
  <w:style w:type="paragraph" w:customStyle="1" w:styleId="1949E29F71594EC783AE9865FEDCCEE4">
    <w:name w:val="1949E29F71594EC783AE9865FEDCCEE4"/>
  </w:style>
  <w:style w:type="paragraph" w:customStyle="1" w:styleId="86DAE0927B59456E97C6BEFD4CE01569">
    <w:name w:val="86DAE0927B59456E97C6BEFD4CE01569"/>
  </w:style>
  <w:style w:type="paragraph" w:customStyle="1" w:styleId="BD4C14F8EE724DE895BA9C940882B644">
    <w:name w:val="BD4C14F8EE724DE895BA9C940882B644"/>
  </w:style>
  <w:style w:type="paragraph" w:customStyle="1" w:styleId="F2E241AD289B44E69C55F0E34F9AE8E0">
    <w:name w:val="F2E241AD289B44E69C55F0E34F9AE8E0"/>
  </w:style>
  <w:style w:type="paragraph" w:customStyle="1" w:styleId="232484B70317411AA24F1C0798B29144">
    <w:name w:val="232484B70317411AA24F1C0798B29144"/>
  </w:style>
  <w:style w:type="paragraph" w:customStyle="1" w:styleId="CBDE067B3E60406DB1087933CB9296A8">
    <w:name w:val="CBDE067B3E60406DB1087933CB9296A8"/>
  </w:style>
  <w:style w:type="paragraph" w:customStyle="1" w:styleId="D072CBEDA260425A8A89E3F10E5DC4CA">
    <w:name w:val="D072CBEDA260425A8A89E3F10E5DC4CA"/>
  </w:style>
  <w:style w:type="paragraph" w:customStyle="1" w:styleId="2D351A621B7848AAB06A92BDD8B0A4B0">
    <w:name w:val="2D351A621B7848AAB06A92BDD8B0A4B0"/>
  </w:style>
  <w:style w:type="paragraph" w:customStyle="1" w:styleId="8DE0982FBCD04FDAA76ED7F68A4206C9">
    <w:name w:val="8DE0982FBCD04FDAA76ED7F68A4206C9"/>
  </w:style>
  <w:style w:type="paragraph" w:customStyle="1" w:styleId="88D76320EA3A4A91AA2F68657E7B8048">
    <w:name w:val="88D76320EA3A4A91AA2F68657E7B8048"/>
  </w:style>
  <w:style w:type="paragraph" w:customStyle="1" w:styleId="6386FFE0999B438DBEC1E3C3585A8EB1">
    <w:name w:val="6386FFE0999B438DBEC1E3C3585A8EB1"/>
  </w:style>
  <w:style w:type="paragraph" w:customStyle="1" w:styleId="AB6CEE1DDF784F08B74E29B7DAAA3CD2">
    <w:name w:val="AB6CEE1DDF784F08B74E29B7DAAA3CD2"/>
  </w:style>
  <w:style w:type="paragraph" w:customStyle="1" w:styleId="A8F051E937D945788864E0E4DD90AA93">
    <w:name w:val="A8F051E937D945788864E0E4DD90AA93"/>
  </w:style>
  <w:style w:type="paragraph" w:customStyle="1" w:styleId="BA1DC0215F9B400E8D9CCAF1F6821D90">
    <w:name w:val="BA1DC0215F9B400E8D9CCAF1F6821D90"/>
  </w:style>
  <w:style w:type="paragraph" w:customStyle="1" w:styleId="B0778CB363C84AE0B86371B4BD0AD59B">
    <w:name w:val="B0778CB363C84AE0B86371B4BD0AD59B"/>
  </w:style>
  <w:style w:type="paragraph" w:customStyle="1" w:styleId="6CB581208ABF4DFD8623E178C1237318">
    <w:name w:val="6CB581208ABF4DFD8623E178C1237318"/>
  </w:style>
  <w:style w:type="paragraph" w:customStyle="1" w:styleId="F56A4A29817D43678612B7B7F7057F67">
    <w:name w:val="F56A4A29817D43678612B7B7F7057F67"/>
  </w:style>
  <w:style w:type="paragraph" w:customStyle="1" w:styleId="601C5508734F4C61A0E3F8B3290BDB49">
    <w:name w:val="601C5508734F4C61A0E3F8B3290BDB49"/>
  </w:style>
  <w:style w:type="paragraph" w:customStyle="1" w:styleId="EE7A86CC973342349D607DD525893AAE">
    <w:name w:val="EE7A86CC973342349D607DD525893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94C4B84A6000499A993EC206B40EEA" ma:contentTypeVersion="2" ma:contentTypeDescription="Create a new document." ma:contentTypeScope="" ma:versionID="6c39329f35da5c48a69810809efb4c3b">
  <xsd:schema xmlns:xsd="http://www.w3.org/2001/XMLSchema" xmlns:xs="http://www.w3.org/2001/XMLSchema" xmlns:p="http://schemas.microsoft.com/office/2006/metadata/properties" xmlns:ns3="68eb5583-ecf1-47e8-988e-f6f9fb826d27" targetNamespace="http://schemas.microsoft.com/office/2006/metadata/properties" ma:root="true" ma:fieldsID="fdd70e1528f6c40c7dbb386b8b0026b9" ns3:_="">
    <xsd:import namespace="68eb5583-ecf1-47e8-988e-f6f9fb826d2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eb5583-ecf1-47e8-988e-f6f9fb826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70B50-1893-4B8B-9F94-4FF9F208DDE7}">
  <ds:schemaRefs>
    <ds:schemaRef ds:uri="http://schemas.microsoft.com/sharepoint/v3/contenttype/forms"/>
  </ds:schemaRefs>
</ds:datastoreItem>
</file>

<file path=customXml/itemProps2.xml><?xml version="1.0" encoding="utf-8"?>
<ds:datastoreItem xmlns:ds="http://schemas.openxmlformats.org/officeDocument/2006/customXml" ds:itemID="{34A5B9EA-546D-483E-83BA-12DC5C7A2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eb5583-ecf1-47e8-988e-f6f9fb826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191A8-7507-402B-99CD-0EA9D438C4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TotalTime>
  <Pages>5</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group 11</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dc:creator>
  <cp:keywords/>
  <dc:description>__________</dc:description>
  <cp:lastModifiedBy>OMEN</cp:lastModifiedBy>
  <cp:revision>2</cp:revision>
  <dcterms:created xsi:type="dcterms:W3CDTF">2019-09-22T17:18:00Z</dcterms:created>
  <dcterms:modified xsi:type="dcterms:W3CDTF">2019-09-22T17:18:00Z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0x010100A694C4B84A6000499A993EC206B40EEA</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